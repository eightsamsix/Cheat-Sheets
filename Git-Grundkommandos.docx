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93C" w:rsidRPr="0029793C" w:rsidRDefault="0029793C" w:rsidP="0068301A">
      <w:pPr>
        <w:jc w:val="right"/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Vim</w:t>
      </w:r>
      <w:proofErr w:type="spellEnd"/>
      <w:r>
        <w:rPr>
          <w:b/>
          <w:sz w:val="36"/>
          <w:szCs w:val="36"/>
          <w:u w:val="single"/>
        </w:rPr>
        <w:t xml:space="preserve"> Cheat-Sheet</w:t>
      </w:r>
    </w:p>
    <w:p w:rsidR="0063049E" w:rsidRPr="003D2179" w:rsidRDefault="005A5571" w:rsidP="0068301A">
      <w:pPr>
        <w:rPr>
          <w:sz w:val="24"/>
          <w:szCs w:val="24"/>
        </w:rPr>
      </w:pPr>
      <w:r w:rsidRPr="003D2179">
        <w:rPr>
          <w:sz w:val="24"/>
          <w:szCs w:val="24"/>
          <w:u w:val="single"/>
        </w:rPr>
        <w:t>Motions_________________________________</w:t>
      </w:r>
      <w:r w:rsidR="00CF79B5" w:rsidRPr="003D2179">
        <w:rPr>
          <w:sz w:val="24"/>
          <w:szCs w:val="24"/>
          <w:u w:val="single"/>
        </w:rPr>
        <w:t>__________________________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3979"/>
      </w:tblGrid>
      <w:tr w:rsidR="0063049E" w:rsidTr="00102756">
        <w:tc>
          <w:tcPr>
            <w:tcW w:w="3978" w:type="dxa"/>
          </w:tcPr>
          <w:tbl>
            <w:tblPr>
              <w:tblStyle w:val="Tabellenraster"/>
              <w:tblW w:w="0" w:type="auto"/>
              <w:tblBorders>
                <w:top w:val="single" w:sz="2" w:space="0" w:color="D9D9D9" w:themeColor="background1" w:themeShade="D9"/>
                <w:left w:val="single" w:sz="2" w:space="0" w:color="D9D9D9" w:themeColor="background1" w:themeShade="D9"/>
                <w:bottom w:val="single" w:sz="2" w:space="0" w:color="D9D9D9" w:themeColor="background1" w:themeShade="D9"/>
                <w:right w:val="single" w:sz="2" w:space="0" w:color="D9D9D9" w:themeColor="background1" w:themeShade="D9"/>
                <w:insideH w:val="single" w:sz="2" w:space="0" w:color="D9D9D9" w:themeColor="background1" w:themeShade="D9"/>
                <w:insideV w:val="single" w:sz="2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442"/>
              <w:gridCol w:w="3310"/>
            </w:tblGrid>
            <w:tr w:rsidR="00A626BD" w:rsidTr="00F546A0">
              <w:tc>
                <w:tcPr>
                  <w:tcW w:w="442" w:type="dxa"/>
                </w:tcPr>
                <w:p w:rsidR="00A626BD" w:rsidRDefault="00A626BD" w:rsidP="0068301A">
                  <w:r>
                    <w:t>h</w:t>
                  </w:r>
                </w:p>
              </w:tc>
              <w:tc>
                <w:tcPr>
                  <w:tcW w:w="3310" w:type="dxa"/>
                </w:tcPr>
                <w:p w:rsidR="00A626BD" w:rsidRDefault="00111AFB" w:rsidP="0068301A">
                  <w:r>
                    <w:t>N</w:t>
                  </w:r>
                  <w:r w:rsidR="00A626BD">
                    <w:t>ach links bewegen</w:t>
                  </w:r>
                </w:p>
              </w:tc>
            </w:tr>
            <w:tr w:rsidR="00A626BD" w:rsidTr="00F546A0">
              <w:tc>
                <w:tcPr>
                  <w:tcW w:w="442" w:type="dxa"/>
                </w:tcPr>
                <w:p w:rsidR="00A626BD" w:rsidRDefault="00A626BD" w:rsidP="0068301A">
                  <w:r>
                    <w:t>l</w:t>
                  </w:r>
                </w:p>
              </w:tc>
              <w:tc>
                <w:tcPr>
                  <w:tcW w:w="3310" w:type="dxa"/>
                </w:tcPr>
                <w:p w:rsidR="00A626BD" w:rsidRDefault="00111AFB" w:rsidP="0068301A">
                  <w:r>
                    <w:t>N</w:t>
                  </w:r>
                  <w:r w:rsidR="00A626BD">
                    <w:t>ach rechts bewegen</w:t>
                  </w:r>
                </w:p>
              </w:tc>
            </w:tr>
            <w:tr w:rsidR="00F86878" w:rsidTr="00F546A0">
              <w:tc>
                <w:tcPr>
                  <w:tcW w:w="442" w:type="dxa"/>
                </w:tcPr>
                <w:p w:rsidR="00F86878" w:rsidRDefault="00F86878" w:rsidP="0068301A">
                  <w:r>
                    <w:t>j</w:t>
                  </w:r>
                </w:p>
              </w:tc>
              <w:tc>
                <w:tcPr>
                  <w:tcW w:w="3310" w:type="dxa"/>
                </w:tcPr>
                <w:p w:rsidR="00F86878" w:rsidRDefault="00111AFB" w:rsidP="0068301A">
                  <w:r>
                    <w:t>Nach unten bewegen</w:t>
                  </w:r>
                </w:p>
              </w:tc>
            </w:tr>
            <w:tr w:rsidR="00FB3FA6" w:rsidTr="00F546A0">
              <w:tc>
                <w:tcPr>
                  <w:tcW w:w="442" w:type="dxa"/>
                </w:tcPr>
                <w:p w:rsidR="00FB3FA6" w:rsidRDefault="00FB3FA6" w:rsidP="0068301A">
                  <w:r>
                    <w:t>k</w:t>
                  </w:r>
                </w:p>
              </w:tc>
              <w:tc>
                <w:tcPr>
                  <w:tcW w:w="3310" w:type="dxa"/>
                </w:tcPr>
                <w:p w:rsidR="00FB3FA6" w:rsidRDefault="00FB3FA6" w:rsidP="0068301A">
                  <w:r>
                    <w:t>Nach unten bewegen</w:t>
                  </w:r>
                </w:p>
              </w:tc>
            </w:tr>
          </w:tbl>
          <w:p w:rsidR="00F6569E" w:rsidRDefault="00F6569E" w:rsidP="0068301A"/>
          <w:tbl>
            <w:tblPr>
              <w:tblStyle w:val="Tabellenraster"/>
              <w:tblW w:w="0" w:type="auto"/>
              <w:tblBorders>
                <w:top w:val="single" w:sz="2" w:space="0" w:color="D9D9D9" w:themeColor="background1" w:themeShade="D9"/>
                <w:left w:val="single" w:sz="2" w:space="0" w:color="D9D9D9" w:themeColor="background1" w:themeShade="D9"/>
                <w:bottom w:val="single" w:sz="2" w:space="0" w:color="D9D9D9" w:themeColor="background1" w:themeShade="D9"/>
                <w:right w:val="single" w:sz="2" w:space="0" w:color="D9D9D9" w:themeColor="background1" w:themeShade="D9"/>
                <w:insideH w:val="single" w:sz="2" w:space="0" w:color="D9D9D9" w:themeColor="background1" w:themeShade="D9"/>
                <w:insideV w:val="single" w:sz="2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442"/>
              <w:gridCol w:w="3310"/>
            </w:tblGrid>
            <w:tr w:rsidR="00F6569E" w:rsidTr="00DF6968">
              <w:tc>
                <w:tcPr>
                  <w:tcW w:w="442" w:type="dxa"/>
                </w:tcPr>
                <w:p w:rsidR="00F6569E" w:rsidRDefault="00B934B2" w:rsidP="0068301A">
                  <w:r>
                    <w:t>f s</w:t>
                  </w:r>
                </w:p>
              </w:tc>
              <w:tc>
                <w:tcPr>
                  <w:tcW w:w="3310" w:type="dxa"/>
                </w:tcPr>
                <w:p w:rsidR="00F6569E" w:rsidRDefault="00B934B2" w:rsidP="0068301A">
                  <w:r>
                    <w:t>Z</w:t>
                  </w:r>
                  <w:r w:rsidRPr="00B934B2">
                    <w:t>um nächsten s springen -&gt; find s</w:t>
                  </w:r>
                </w:p>
              </w:tc>
            </w:tr>
            <w:tr w:rsidR="00B934B2" w:rsidTr="00DF6968">
              <w:tc>
                <w:tcPr>
                  <w:tcW w:w="442" w:type="dxa"/>
                </w:tcPr>
                <w:p w:rsidR="00B934B2" w:rsidRDefault="00B934B2" w:rsidP="0068301A">
                  <w:r>
                    <w:t>t s</w:t>
                  </w:r>
                </w:p>
              </w:tc>
              <w:tc>
                <w:tcPr>
                  <w:tcW w:w="3310" w:type="dxa"/>
                </w:tcPr>
                <w:p w:rsidR="00B934B2" w:rsidRPr="00B934B2" w:rsidRDefault="00B934B2" w:rsidP="0068301A">
                  <w:r>
                    <w:t>Z</w:t>
                  </w:r>
                  <w:r w:rsidRPr="00B934B2">
                    <w:t xml:space="preserve">um nächsten s springen nur </w:t>
                  </w:r>
                  <w:proofErr w:type="spellStart"/>
                  <w:r w:rsidRPr="00B934B2">
                    <w:t>Courser</w:t>
                  </w:r>
                  <w:proofErr w:type="spellEnd"/>
                  <w:r w:rsidRPr="00B934B2">
                    <w:t xml:space="preserve"> vor dem s platzieren</w:t>
                  </w:r>
                </w:p>
              </w:tc>
            </w:tr>
            <w:tr w:rsidR="00B934B2" w:rsidTr="00DF6968">
              <w:tc>
                <w:tcPr>
                  <w:tcW w:w="442" w:type="dxa"/>
                </w:tcPr>
                <w:p w:rsidR="00B934B2" w:rsidRDefault="00626EE2" w:rsidP="0068301A">
                  <w:r>
                    <w:t>$</w:t>
                  </w:r>
                </w:p>
              </w:tc>
              <w:tc>
                <w:tcPr>
                  <w:tcW w:w="3310" w:type="dxa"/>
                </w:tcPr>
                <w:p w:rsidR="00B934B2" w:rsidRDefault="00626EE2" w:rsidP="0068301A">
                  <w:r>
                    <w:t>Z</w:t>
                  </w:r>
                  <w:r w:rsidRPr="00626EE2">
                    <w:t>um Ende der Zeile springen</w:t>
                  </w:r>
                </w:p>
              </w:tc>
            </w:tr>
          </w:tbl>
          <w:p w:rsidR="004407A8" w:rsidRDefault="004407A8" w:rsidP="0068301A"/>
          <w:tbl>
            <w:tblPr>
              <w:tblStyle w:val="Tabellenraster"/>
              <w:tblW w:w="0" w:type="auto"/>
              <w:tblBorders>
                <w:top w:val="single" w:sz="2" w:space="0" w:color="D9D9D9" w:themeColor="background1" w:themeShade="D9"/>
                <w:left w:val="single" w:sz="2" w:space="0" w:color="D9D9D9" w:themeColor="background1" w:themeShade="D9"/>
                <w:bottom w:val="single" w:sz="2" w:space="0" w:color="D9D9D9" w:themeColor="background1" w:themeShade="D9"/>
                <w:right w:val="single" w:sz="2" w:space="0" w:color="D9D9D9" w:themeColor="background1" w:themeShade="D9"/>
                <w:insideH w:val="single" w:sz="2" w:space="0" w:color="D9D9D9" w:themeColor="background1" w:themeShade="D9"/>
                <w:insideV w:val="single" w:sz="2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868"/>
              <w:gridCol w:w="2884"/>
            </w:tblGrid>
            <w:tr w:rsidR="004407A8" w:rsidTr="00620289">
              <w:tc>
                <w:tcPr>
                  <w:tcW w:w="868" w:type="dxa"/>
                </w:tcPr>
                <w:p w:rsidR="004407A8" w:rsidRDefault="004407A8" w:rsidP="0068301A">
                  <w:r>
                    <w:t>Strg f</w:t>
                  </w:r>
                </w:p>
              </w:tc>
              <w:tc>
                <w:tcPr>
                  <w:tcW w:w="2884" w:type="dxa"/>
                </w:tcPr>
                <w:p w:rsidR="004407A8" w:rsidRDefault="00442478" w:rsidP="0068301A">
                  <w:r>
                    <w:t>S</w:t>
                  </w:r>
                  <w:r w:rsidRPr="00442478">
                    <w:t>eitenweise springen</w:t>
                  </w:r>
                </w:p>
              </w:tc>
            </w:tr>
            <w:tr w:rsidR="00442478" w:rsidTr="00620289">
              <w:tc>
                <w:tcPr>
                  <w:tcW w:w="868" w:type="dxa"/>
                </w:tcPr>
                <w:p w:rsidR="00442478" w:rsidRDefault="00442478" w:rsidP="0068301A">
                  <w:r>
                    <w:t>Strg b</w:t>
                  </w:r>
                </w:p>
              </w:tc>
              <w:tc>
                <w:tcPr>
                  <w:tcW w:w="2884" w:type="dxa"/>
                </w:tcPr>
                <w:p w:rsidR="00442478" w:rsidRDefault="00442478" w:rsidP="0068301A">
                  <w:r>
                    <w:t>S</w:t>
                  </w:r>
                  <w:r w:rsidRPr="00442478">
                    <w:t>eitenweise zurück springen</w:t>
                  </w:r>
                </w:p>
              </w:tc>
            </w:tr>
            <w:tr w:rsidR="0049165F" w:rsidTr="00620289">
              <w:tc>
                <w:tcPr>
                  <w:tcW w:w="868" w:type="dxa"/>
                </w:tcPr>
                <w:p w:rsidR="0049165F" w:rsidRDefault="0049165F" w:rsidP="0068301A">
                  <w:r>
                    <w:t>Strg d</w:t>
                  </w:r>
                </w:p>
              </w:tc>
              <w:tc>
                <w:tcPr>
                  <w:tcW w:w="2884" w:type="dxa"/>
                </w:tcPr>
                <w:p w:rsidR="0049165F" w:rsidRDefault="0049165F" w:rsidP="0068301A">
                  <w:r>
                    <w:t>H</w:t>
                  </w:r>
                  <w:r w:rsidRPr="0049165F">
                    <w:t>albe Seite vor scrollen</w:t>
                  </w:r>
                </w:p>
              </w:tc>
            </w:tr>
            <w:tr w:rsidR="0049165F" w:rsidTr="00620289">
              <w:tc>
                <w:tcPr>
                  <w:tcW w:w="868" w:type="dxa"/>
                </w:tcPr>
                <w:p w:rsidR="0049165F" w:rsidRDefault="0049165F" w:rsidP="0068301A">
                  <w:r>
                    <w:t>Strg u</w:t>
                  </w:r>
                </w:p>
              </w:tc>
              <w:tc>
                <w:tcPr>
                  <w:tcW w:w="2884" w:type="dxa"/>
                </w:tcPr>
                <w:p w:rsidR="0049165F" w:rsidRDefault="0049165F" w:rsidP="0068301A">
                  <w:r>
                    <w:t>H</w:t>
                  </w:r>
                  <w:r w:rsidRPr="0049165F">
                    <w:t>albe Seite zurück scrollen</w:t>
                  </w:r>
                </w:p>
              </w:tc>
            </w:tr>
            <w:tr w:rsidR="005B2D8D" w:rsidRPr="00E36420" w:rsidTr="00620289">
              <w:tc>
                <w:tcPr>
                  <w:tcW w:w="868" w:type="dxa"/>
                </w:tcPr>
                <w:p w:rsidR="005B2D8D" w:rsidRDefault="005B2D8D" w:rsidP="0068301A">
                  <w:r>
                    <w:t>Strg e</w:t>
                  </w:r>
                </w:p>
              </w:tc>
              <w:tc>
                <w:tcPr>
                  <w:tcW w:w="2884" w:type="dxa"/>
                </w:tcPr>
                <w:p w:rsidR="005B2D8D" w:rsidRPr="005B2D8D" w:rsidRDefault="005B2D8D" w:rsidP="0068301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</w:t>
                  </w:r>
                  <w:r w:rsidR="0002112A">
                    <w:rPr>
                      <w:lang w:val="en-US"/>
                    </w:rPr>
                    <w:t>ine by line down-</w:t>
                  </w:r>
                  <w:proofErr w:type="spellStart"/>
                  <w:r w:rsidRPr="005B2D8D">
                    <w:rPr>
                      <w:lang w:val="en-US"/>
                    </w:rPr>
                    <w:t>scroling</w:t>
                  </w:r>
                  <w:proofErr w:type="spellEnd"/>
                </w:p>
              </w:tc>
            </w:tr>
          </w:tbl>
          <w:p w:rsidR="0063049E" w:rsidRDefault="0063049E" w:rsidP="0068301A">
            <w:pPr>
              <w:rPr>
                <w:lang w:val="en-US"/>
              </w:rPr>
            </w:pPr>
          </w:p>
          <w:tbl>
            <w:tblPr>
              <w:tblStyle w:val="Tabellenraster"/>
              <w:tblW w:w="0" w:type="auto"/>
              <w:tblBorders>
                <w:top w:val="single" w:sz="2" w:space="0" w:color="D9D9D9" w:themeColor="background1" w:themeShade="D9"/>
                <w:left w:val="single" w:sz="2" w:space="0" w:color="D9D9D9" w:themeColor="background1" w:themeShade="D9"/>
                <w:bottom w:val="single" w:sz="2" w:space="0" w:color="D9D9D9" w:themeColor="background1" w:themeShade="D9"/>
                <w:right w:val="single" w:sz="2" w:space="0" w:color="D9D9D9" w:themeColor="background1" w:themeShade="D9"/>
                <w:insideH w:val="single" w:sz="2" w:space="0" w:color="D9D9D9" w:themeColor="background1" w:themeShade="D9"/>
                <w:insideV w:val="single" w:sz="2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868"/>
              <w:gridCol w:w="2884"/>
            </w:tblGrid>
            <w:tr w:rsidR="000A7AE4" w:rsidTr="00C744FF">
              <w:tc>
                <w:tcPr>
                  <w:tcW w:w="868" w:type="dxa"/>
                </w:tcPr>
                <w:p w:rsidR="000A7AE4" w:rsidRDefault="000A7AE4" w:rsidP="0068301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gg</w:t>
                  </w:r>
                </w:p>
              </w:tc>
              <w:tc>
                <w:tcPr>
                  <w:tcW w:w="2884" w:type="dxa"/>
                </w:tcPr>
                <w:p w:rsidR="000A7AE4" w:rsidRDefault="000A7AE4" w:rsidP="0068301A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Zum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Anfang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springen</w:t>
                  </w:r>
                  <w:proofErr w:type="spellEnd"/>
                </w:p>
              </w:tc>
            </w:tr>
            <w:tr w:rsidR="000A7AE4" w:rsidTr="00C744FF">
              <w:tc>
                <w:tcPr>
                  <w:tcW w:w="868" w:type="dxa"/>
                </w:tcPr>
                <w:p w:rsidR="000A7AE4" w:rsidRDefault="000A7AE4" w:rsidP="0068301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</w:t>
                  </w:r>
                </w:p>
              </w:tc>
              <w:tc>
                <w:tcPr>
                  <w:tcW w:w="2884" w:type="dxa"/>
                </w:tcPr>
                <w:p w:rsidR="000A7AE4" w:rsidRDefault="000A7AE4" w:rsidP="0068301A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Zum</w:t>
                  </w:r>
                  <w:proofErr w:type="spellEnd"/>
                  <w:r w:rsidR="00370155">
                    <w:rPr>
                      <w:lang w:val="en-US"/>
                    </w:rPr>
                    <w:t xml:space="preserve"> </w:t>
                  </w:r>
                  <w:proofErr w:type="spellStart"/>
                  <w:r w:rsidR="00370155">
                    <w:rPr>
                      <w:lang w:val="en-US"/>
                    </w:rPr>
                    <w:t>Ende</w:t>
                  </w:r>
                  <w:proofErr w:type="spellEnd"/>
                  <w:r w:rsidR="00370155">
                    <w:rPr>
                      <w:lang w:val="en-US"/>
                    </w:rPr>
                    <w:t xml:space="preserve"> </w:t>
                  </w:r>
                  <w:proofErr w:type="spellStart"/>
                  <w:r w:rsidR="00370155">
                    <w:rPr>
                      <w:lang w:val="en-US"/>
                    </w:rPr>
                    <w:t>springen</w:t>
                  </w:r>
                  <w:proofErr w:type="spellEnd"/>
                </w:p>
              </w:tc>
            </w:tr>
            <w:tr w:rsidR="000D72D7" w:rsidTr="00C744FF">
              <w:tc>
                <w:tcPr>
                  <w:tcW w:w="868" w:type="dxa"/>
                </w:tcPr>
                <w:p w:rsidR="000D72D7" w:rsidRDefault="000D72D7" w:rsidP="0068301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 gg</w:t>
                  </w:r>
                </w:p>
              </w:tc>
              <w:tc>
                <w:tcPr>
                  <w:tcW w:w="2884" w:type="dxa"/>
                </w:tcPr>
                <w:p w:rsidR="000D72D7" w:rsidRDefault="000D72D7" w:rsidP="0068301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In </w:t>
                  </w:r>
                  <w:proofErr w:type="spellStart"/>
                  <w:r>
                    <w:rPr>
                      <w:lang w:val="en-US"/>
                    </w:rPr>
                    <w:t>Zeile</w:t>
                  </w:r>
                  <w:proofErr w:type="spellEnd"/>
                  <w:r>
                    <w:rPr>
                      <w:lang w:val="en-US"/>
                    </w:rPr>
                    <w:t xml:space="preserve"> 10 </w:t>
                  </w:r>
                  <w:proofErr w:type="spellStart"/>
                  <w:r>
                    <w:rPr>
                      <w:lang w:val="en-US"/>
                    </w:rPr>
                    <w:t>springen</w:t>
                  </w:r>
                  <w:proofErr w:type="spellEnd"/>
                  <w:r>
                    <w:rPr>
                      <w:lang w:val="en-US"/>
                    </w:rPr>
                    <w:t xml:space="preserve"> / </w:t>
                  </w:r>
                  <w:proofErr w:type="spellStart"/>
                  <w:r>
                    <w:rPr>
                      <w:lang w:val="en-US"/>
                    </w:rPr>
                    <w:t>Alternativ</w:t>
                  </w:r>
                  <w:proofErr w:type="spellEnd"/>
                  <w:r>
                    <w:rPr>
                      <w:lang w:val="en-US"/>
                    </w:rPr>
                    <w:t>: :10</w:t>
                  </w:r>
                </w:p>
              </w:tc>
            </w:tr>
            <w:tr w:rsidR="006808CA" w:rsidRPr="006808CA" w:rsidTr="00C744FF">
              <w:tc>
                <w:tcPr>
                  <w:tcW w:w="868" w:type="dxa"/>
                </w:tcPr>
                <w:p w:rsidR="006808CA" w:rsidRDefault="006808CA" w:rsidP="0068301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 M L</w:t>
                  </w:r>
                </w:p>
              </w:tc>
              <w:tc>
                <w:tcPr>
                  <w:tcW w:w="2884" w:type="dxa"/>
                </w:tcPr>
                <w:p w:rsidR="006808CA" w:rsidRPr="006808CA" w:rsidRDefault="00DB49D9" w:rsidP="0068301A">
                  <w:r>
                    <w:t>Springen im sichtbaren Bereich: oben / Mitte/ unten</w:t>
                  </w:r>
                </w:p>
              </w:tc>
            </w:tr>
            <w:tr w:rsidR="00F32047" w:rsidRPr="006808CA" w:rsidTr="00C744FF">
              <w:tc>
                <w:tcPr>
                  <w:tcW w:w="868" w:type="dxa"/>
                </w:tcPr>
                <w:p w:rsidR="00F32047" w:rsidRDefault="00F32047" w:rsidP="0068301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50%</w:t>
                  </w:r>
                </w:p>
              </w:tc>
              <w:tc>
                <w:tcPr>
                  <w:tcW w:w="2884" w:type="dxa"/>
                </w:tcPr>
                <w:p w:rsidR="00F32047" w:rsidRDefault="00F32047" w:rsidP="0068301A">
                  <w:r w:rsidRPr="00F32047">
                    <w:t>Springe zur Position 50% im Dokument</w:t>
                  </w:r>
                </w:p>
              </w:tc>
            </w:tr>
          </w:tbl>
          <w:p w:rsidR="000A7AE4" w:rsidRPr="006808CA" w:rsidRDefault="000A7AE4" w:rsidP="0068301A"/>
        </w:tc>
        <w:tc>
          <w:tcPr>
            <w:tcW w:w="3979" w:type="dxa"/>
          </w:tcPr>
          <w:tbl>
            <w:tblPr>
              <w:tblStyle w:val="Tabellenraster"/>
              <w:tblW w:w="0" w:type="auto"/>
              <w:tblBorders>
                <w:top w:val="single" w:sz="2" w:space="0" w:color="D9D9D9" w:themeColor="background1" w:themeShade="D9"/>
                <w:left w:val="single" w:sz="2" w:space="0" w:color="D9D9D9" w:themeColor="background1" w:themeShade="D9"/>
                <w:bottom w:val="single" w:sz="2" w:space="0" w:color="D9D9D9" w:themeColor="background1" w:themeShade="D9"/>
                <w:right w:val="single" w:sz="2" w:space="0" w:color="D9D9D9" w:themeColor="background1" w:themeShade="D9"/>
                <w:insideH w:val="single" w:sz="2" w:space="0" w:color="D9D9D9" w:themeColor="background1" w:themeShade="D9"/>
                <w:insideV w:val="single" w:sz="2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578"/>
              <w:gridCol w:w="3175"/>
            </w:tblGrid>
            <w:tr w:rsidR="00E14102" w:rsidTr="001C13F7">
              <w:tc>
                <w:tcPr>
                  <w:tcW w:w="578" w:type="dxa"/>
                </w:tcPr>
                <w:p w:rsidR="00E14102" w:rsidRDefault="00E14102" w:rsidP="0068301A">
                  <w:r>
                    <w:t>w</w:t>
                  </w:r>
                </w:p>
              </w:tc>
              <w:tc>
                <w:tcPr>
                  <w:tcW w:w="3175" w:type="dxa"/>
                </w:tcPr>
                <w:p w:rsidR="00E14102" w:rsidRDefault="00E14102" w:rsidP="0068301A">
                  <w:r>
                    <w:t>Z</w:t>
                  </w:r>
                  <w:r w:rsidRPr="008D1302">
                    <w:t>um nächsten Wort</w:t>
                  </w:r>
                  <w:r>
                    <w:t xml:space="preserve"> springen</w:t>
                  </w:r>
                </w:p>
              </w:tc>
            </w:tr>
            <w:tr w:rsidR="00E14102" w:rsidTr="001C13F7">
              <w:tc>
                <w:tcPr>
                  <w:tcW w:w="578" w:type="dxa"/>
                </w:tcPr>
                <w:p w:rsidR="00E14102" w:rsidRDefault="00E14102" w:rsidP="0068301A">
                  <w:r>
                    <w:t>b</w:t>
                  </w:r>
                </w:p>
              </w:tc>
              <w:tc>
                <w:tcPr>
                  <w:tcW w:w="3175" w:type="dxa"/>
                </w:tcPr>
                <w:p w:rsidR="00E14102" w:rsidRPr="008D1302" w:rsidRDefault="00E14102" w:rsidP="0068301A">
                  <w:r>
                    <w:t>Z</w:t>
                  </w:r>
                  <w:r w:rsidRPr="008D1302">
                    <w:t xml:space="preserve">um </w:t>
                  </w:r>
                  <w:r w:rsidRPr="004A6E7D">
                    <w:t>vorherigen</w:t>
                  </w:r>
                  <w:r>
                    <w:t xml:space="preserve"> </w:t>
                  </w:r>
                  <w:r w:rsidRPr="008D1302">
                    <w:t>Wort</w:t>
                  </w:r>
                  <w:r>
                    <w:t xml:space="preserve"> springen</w:t>
                  </w:r>
                </w:p>
              </w:tc>
            </w:tr>
            <w:tr w:rsidR="00E14102" w:rsidTr="001C13F7">
              <w:tc>
                <w:tcPr>
                  <w:tcW w:w="578" w:type="dxa"/>
                </w:tcPr>
                <w:p w:rsidR="00E14102" w:rsidRDefault="00E14102" w:rsidP="0068301A">
                  <w:r>
                    <w:t>e</w:t>
                  </w:r>
                </w:p>
              </w:tc>
              <w:tc>
                <w:tcPr>
                  <w:tcW w:w="3175" w:type="dxa"/>
                </w:tcPr>
                <w:p w:rsidR="00E14102" w:rsidRPr="008D1302" w:rsidRDefault="00E14102" w:rsidP="0068301A">
                  <w:r>
                    <w:t>Z</w:t>
                  </w:r>
                  <w:r w:rsidRPr="008F1AFD">
                    <w:t xml:space="preserve">um </w:t>
                  </w:r>
                  <w:r>
                    <w:t>n.</w:t>
                  </w:r>
                  <w:r w:rsidRPr="008F1AFD">
                    <w:t xml:space="preserve"> Ende eines </w:t>
                  </w:r>
                  <w:proofErr w:type="spellStart"/>
                  <w:r>
                    <w:t>Wo.</w:t>
                  </w:r>
                  <w:r w:rsidRPr="008F1AFD">
                    <w:t>springen</w:t>
                  </w:r>
                  <w:proofErr w:type="spellEnd"/>
                </w:p>
              </w:tc>
            </w:tr>
          </w:tbl>
          <w:p w:rsidR="00E14102" w:rsidRDefault="00E14102" w:rsidP="0068301A"/>
          <w:tbl>
            <w:tblPr>
              <w:tblStyle w:val="Tabellenraster"/>
              <w:tblW w:w="0" w:type="auto"/>
              <w:tblBorders>
                <w:top w:val="single" w:sz="2" w:space="0" w:color="D9D9D9" w:themeColor="background1" w:themeShade="D9"/>
                <w:left w:val="single" w:sz="2" w:space="0" w:color="D9D9D9" w:themeColor="background1" w:themeShade="D9"/>
                <w:bottom w:val="single" w:sz="2" w:space="0" w:color="D9D9D9" w:themeColor="background1" w:themeShade="D9"/>
                <w:right w:val="single" w:sz="2" w:space="0" w:color="D9D9D9" w:themeColor="background1" w:themeShade="D9"/>
                <w:insideH w:val="single" w:sz="2" w:space="0" w:color="D9D9D9" w:themeColor="background1" w:themeShade="D9"/>
                <w:insideV w:val="single" w:sz="2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578"/>
              <w:gridCol w:w="3175"/>
            </w:tblGrid>
            <w:tr w:rsidR="00E14102" w:rsidTr="004921F9">
              <w:tc>
                <w:tcPr>
                  <w:tcW w:w="578" w:type="dxa"/>
                </w:tcPr>
                <w:p w:rsidR="00E14102" w:rsidRDefault="00E14102" w:rsidP="0068301A">
                  <w:r>
                    <w:t>$</w:t>
                  </w:r>
                </w:p>
              </w:tc>
              <w:tc>
                <w:tcPr>
                  <w:tcW w:w="3175" w:type="dxa"/>
                </w:tcPr>
                <w:p w:rsidR="00E14102" w:rsidRDefault="00E14102" w:rsidP="0068301A">
                  <w:r>
                    <w:t>Z</w:t>
                  </w:r>
                  <w:r w:rsidRPr="001833AB">
                    <w:t>um Ende einer Zeile springen</w:t>
                  </w:r>
                </w:p>
              </w:tc>
            </w:tr>
            <w:tr w:rsidR="00E14102" w:rsidTr="004921F9">
              <w:tc>
                <w:tcPr>
                  <w:tcW w:w="578" w:type="dxa"/>
                </w:tcPr>
                <w:p w:rsidR="00E14102" w:rsidRDefault="00E14102" w:rsidP="0068301A">
                  <w:r>
                    <w:t>0</w:t>
                  </w:r>
                </w:p>
              </w:tc>
              <w:tc>
                <w:tcPr>
                  <w:tcW w:w="3175" w:type="dxa"/>
                </w:tcPr>
                <w:p w:rsidR="00E14102" w:rsidRDefault="00E14102" w:rsidP="0068301A">
                  <w:r>
                    <w:t>Z</w:t>
                  </w:r>
                  <w:r w:rsidRPr="001833AB">
                    <w:t xml:space="preserve">um Anfang einer </w:t>
                  </w:r>
                  <w:r>
                    <w:t>Zeile</w:t>
                  </w:r>
                  <w:r w:rsidRPr="001833AB">
                    <w:t xml:space="preserve"> springen</w:t>
                  </w:r>
                </w:p>
              </w:tc>
            </w:tr>
            <w:tr w:rsidR="00E14102" w:rsidTr="004921F9">
              <w:tc>
                <w:tcPr>
                  <w:tcW w:w="578" w:type="dxa"/>
                </w:tcPr>
                <w:p w:rsidR="00E14102" w:rsidRDefault="00E14102" w:rsidP="0068301A">
                  <w:r>
                    <w:t>^</w:t>
                  </w:r>
                </w:p>
              </w:tc>
              <w:tc>
                <w:tcPr>
                  <w:tcW w:w="3175" w:type="dxa"/>
                </w:tcPr>
                <w:p w:rsidR="00E14102" w:rsidRDefault="00E14102" w:rsidP="0068301A">
                  <w:r>
                    <w:t>Z</w:t>
                  </w:r>
                  <w:r w:rsidRPr="001833AB">
                    <w:t>um Anfang einer eingerückten Zeile springen (</w:t>
                  </w:r>
                  <w:proofErr w:type="spellStart"/>
                  <w:r>
                    <w:t>Sourcecode</w:t>
                  </w:r>
                  <w:proofErr w:type="spellEnd"/>
                  <w:r>
                    <w:t>)</w:t>
                  </w:r>
                </w:p>
              </w:tc>
            </w:tr>
          </w:tbl>
          <w:p w:rsidR="00E14102" w:rsidRDefault="00E14102" w:rsidP="0068301A"/>
          <w:tbl>
            <w:tblPr>
              <w:tblStyle w:val="Tabellenraster"/>
              <w:tblW w:w="0" w:type="auto"/>
              <w:tblBorders>
                <w:top w:val="single" w:sz="2" w:space="0" w:color="D9D9D9" w:themeColor="background1" w:themeShade="D9"/>
                <w:left w:val="single" w:sz="2" w:space="0" w:color="D9D9D9" w:themeColor="background1" w:themeShade="D9"/>
                <w:bottom w:val="single" w:sz="2" w:space="0" w:color="D9D9D9" w:themeColor="background1" w:themeShade="D9"/>
                <w:right w:val="single" w:sz="2" w:space="0" w:color="D9D9D9" w:themeColor="background1" w:themeShade="D9"/>
                <w:insideH w:val="single" w:sz="2" w:space="0" w:color="D9D9D9" w:themeColor="background1" w:themeShade="D9"/>
                <w:insideV w:val="single" w:sz="2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578"/>
              <w:gridCol w:w="3175"/>
            </w:tblGrid>
            <w:tr w:rsidR="00E14102" w:rsidTr="00D75890">
              <w:tc>
                <w:tcPr>
                  <w:tcW w:w="578" w:type="dxa"/>
                </w:tcPr>
                <w:p w:rsidR="00E14102" w:rsidRDefault="00E14102" w:rsidP="0068301A">
                  <w:r>
                    <w:t>}</w:t>
                  </w:r>
                </w:p>
              </w:tc>
              <w:tc>
                <w:tcPr>
                  <w:tcW w:w="3175" w:type="dxa"/>
                </w:tcPr>
                <w:p w:rsidR="00E14102" w:rsidRDefault="00E14102" w:rsidP="0068301A">
                  <w:r>
                    <w:t>Z</w:t>
                  </w:r>
                  <w:r w:rsidRPr="005244E2">
                    <w:t>um nächsten Absatz springen</w:t>
                  </w:r>
                </w:p>
              </w:tc>
            </w:tr>
            <w:tr w:rsidR="00E14102" w:rsidTr="00D75890">
              <w:tc>
                <w:tcPr>
                  <w:tcW w:w="578" w:type="dxa"/>
                </w:tcPr>
                <w:p w:rsidR="00E14102" w:rsidRDefault="00E14102" w:rsidP="0068301A">
                  <w:r>
                    <w:t>{</w:t>
                  </w:r>
                </w:p>
              </w:tc>
              <w:tc>
                <w:tcPr>
                  <w:tcW w:w="3175" w:type="dxa"/>
                </w:tcPr>
                <w:p w:rsidR="00E14102" w:rsidRDefault="00E14102" w:rsidP="0068301A">
                  <w:r>
                    <w:t>Z</w:t>
                  </w:r>
                  <w:r w:rsidRPr="005244E2">
                    <w:t xml:space="preserve">um </w:t>
                  </w:r>
                  <w:r>
                    <w:t>vorherigem</w:t>
                  </w:r>
                  <w:r w:rsidRPr="005244E2">
                    <w:t xml:space="preserve"> Absatz springen</w:t>
                  </w:r>
                </w:p>
              </w:tc>
            </w:tr>
          </w:tbl>
          <w:p w:rsidR="00E14102" w:rsidRDefault="00E14102" w:rsidP="0068301A"/>
          <w:tbl>
            <w:tblPr>
              <w:tblStyle w:val="Tabellenraster"/>
              <w:tblW w:w="0" w:type="auto"/>
              <w:tblBorders>
                <w:top w:val="single" w:sz="2" w:space="0" w:color="D9D9D9" w:themeColor="background1" w:themeShade="D9"/>
                <w:left w:val="single" w:sz="2" w:space="0" w:color="D9D9D9" w:themeColor="background1" w:themeShade="D9"/>
                <w:bottom w:val="single" w:sz="2" w:space="0" w:color="D9D9D9" w:themeColor="background1" w:themeShade="D9"/>
                <w:right w:val="single" w:sz="2" w:space="0" w:color="D9D9D9" w:themeColor="background1" w:themeShade="D9"/>
                <w:insideH w:val="single" w:sz="2" w:space="0" w:color="D9D9D9" w:themeColor="background1" w:themeShade="D9"/>
                <w:insideV w:val="single" w:sz="2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578"/>
              <w:gridCol w:w="3175"/>
            </w:tblGrid>
            <w:tr w:rsidR="00E14102" w:rsidTr="00C744FF">
              <w:tc>
                <w:tcPr>
                  <w:tcW w:w="578" w:type="dxa"/>
                </w:tcPr>
                <w:p w:rsidR="00E14102" w:rsidRDefault="00E14102" w:rsidP="0068301A">
                  <w:r>
                    <w:t>z t</w:t>
                  </w:r>
                </w:p>
              </w:tc>
              <w:tc>
                <w:tcPr>
                  <w:tcW w:w="3175" w:type="dxa"/>
                </w:tcPr>
                <w:p w:rsidR="00E14102" w:rsidRDefault="00E14102" w:rsidP="0068301A">
                  <w:r w:rsidRPr="00C43284">
                    <w:t xml:space="preserve">den </w:t>
                  </w:r>
                  <w:proofErr w:type="spellStart"/>
                  <w:r w:rsidRPr="00C43284">
                    <w:t>Courser</w:t>
                  </w:r>
                  <w:proofErr w:type="spellEnd"/>
                  <w:r w:rsidRPr="00C43284">
                    <w:t xml:space="preserve"> Relativ vom </w:t>
                  </w:r>
                  <w:proofErr w:type="spellStart"/>
                  <w:r w:rsidRPr="00C43284">
                    <w:t>Auschnitt</w:t>
                  </w:r>
                  <w:proofErr w:type="spellEnd"/>
                  <w:r w:rsidRPr="00C43284">
                    <w:t xml:space="preserve"> nach oben rücken</w:t>
                  </w:r>
                </w:p>
              </w:tc>
            </w:tr>
            <w:tr w:rsidR="00E14102" w:rsidTr="00C744FF">
              <w:tc>
                <w:tcPr>
                  <w:tcW w:w="578" w:type="dxa"/>
                </w:tcPr>
                <w:p w:rsidR="00E14102" w:rsidRDefault="00E14102" w:rsidP="0068301A">
                  <w:r>
                    <w:t>z b</w:t>
                  </w:r>
                </w:p>
              </w:tc>
              <w:tc>
                <w:tcPr>
                  <w:tcW w:w="3175" w:type="dxa"/>
                </w:tcPr>
                <w:p w:rsidR="00E14102" w:rsidRPr="00C43284" w:rsidRDefault="00E14102" w:rsidP="0068301A">
                  <w:r w:rsidRPr="00C43284">
                    <w:t xml:space="preserve">den </w:t>
                  </w:r>
                  <w:proofErr w:type="spellStart"/>
                  <w:r w:rsidRPr="00C43284">
                    <w:t>Courser</w:t>
                  </w:r>
                  <w:proofErr w:type="spellEnd"/>
                  <w:r w:rsidRPr="00C43284">
                    <w:t xml:space="preserve"> Relativ vom </w:t>
                  </w:r>
                  <w:proofErr w:type="spellStart"/>
                  <w:r w:rsidRPr="00C43284">
                    <w:t>Auschnitt</w:t>
                  </w:r>
                  <w:proofErr w:type="spellEnd"/>
                  <w:r w:rsidRPr="00C43284">
                    <w:t xml:space="preserve"> nach unten rücken</w:t>
                  </w:r>
                </w:p>
              </w:tc>
            </w:tr>
          </w:tbl>
          <w:p w:rsidR="00E14102" w:rsidRDefault="00E14102" w:rsidP="0068301A"/>
          <w:tbl>
            <w:tblPr>
              <w:tblStyle w:val="Tabellenraster"/>
              <w:tblW w:w="0" w:type="auto"/>
              <w:tblBorders>
                <w:top w:val="single" w:sz="2" w:space="0" w:color="D9D9D9" w:themeColor="background1" w:themeShade="D9"/>
                <w:left w:val="single" w:sz="2" w:space="0" w:color="D9D9D9" w:themeColor="background1" w:themeShade="D9"/>
                <w:bottom w:val="single" w:sz="2" w:space="0" w:color="D9D9D9" w:themeColor="background1" w:themeShade="D9"/>
                <w:right w:val="single" w:sz="2" w:space="0" w:color="D9D9D9" w:themeColor="background1" w:themeShade="D9"/>
                <w:insideH w:val="single" w:sz="2" w:space="0" w:color="D9D9D9" w:themeColor="background1" w:themeShade="D9"/>
                <w:insideV w:val="single" w:sz="2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862"/>
              <w:gridCol w:w="2891"/>
            </w:tblGrid>
            <w:tr w:rsidR="00E14102" w:rsidTr="00C744FF">
              <w:tc>
                <w:tcPr>
                  <w:tcW w:w="862" w:type="dxa"/>
                </w:tcPr>
                <w:p w:rsidR="00E14102" w:rsidRDefault="00E14102" w:rsidP="0068301A">
                  <w:r>
                    <w:t>Strg o</w:t>
                  </w:r>
                </w:p>
              </w:tc>
              <w:tc>
                <w:tcPr>
                  <w:tcW w:w="2891" w:type="dxa"/>
                </w:tcPr>
                <w:p w:rsidR="00E14102" w:rsidRDefault="00E14102" w:rsidP="0068301A">
                  <w:proofErr w:type="spellStart"/>
                  <w:r w:rsidRPr="00A62420">
                    <w:t>Jumpliste</w:t>
                  </w:r>
                  <w:proofErr w:type="spellEnd"/>
                  <w:r w:rsidRPr="00A62420">
                    <w:t xml:space="preserve"> zurück</w:t>
                  </w:r>
                  <w:r>
                    <w:t xml:space="preserve"> -</w:t>
                  </w:r>
                  <w:r w:rsidRPr="00A62420">
                    <w:t xml:space="preserve"> (Liste die </w:t>
                  </w:r>
                  <w:proofErr w:type="spellStart"/>
                  <w:r>
                    <w:t>Bew</w:t>
                  </w:r>
                  <w:proofErr w:type="spellEnd"/>
                  <w:r>
                    <w:t>.</w:t>
                  </w:r>
                  <w:r w:rsidRPr="00A62420">
                    <w:t xml:space="preserve"> im Dokument speichert)</w:t>
                  </w:r>
                </w:p>
              </w:tc>
            </w:tr>
            <w:tr w:rsidR="00E14102" w:rsidTr="00C744FF">
              <w:tc>
                <w:tcPr>
                  <w:tcW w:w="862" w:type="dxa"/>
                </w:tcPr>
                <w:p w:rsidR="00E14102" w:rsidRDefault="00E14102" w:rsidP="0068301A">
                  <w:r>
                    <w:t>Strg i</w:t>
                  </w:r>
                </w:p>
              </w:tc>
              <w:tc>
                <w:tcPr>
                  <w:tcW w:w="2891" w:type="dxa"/>
                </w:tcPr>
                <w:p w:rsidR="00E14102" w:rsidRPr="00A62420" w:rsidRDefault="00E14102" w:rsidP="0068301A">
                  <w:proofErr w:type="spellStart"/>
                  <w:r w:rsidRPr="00B753BE">
                    <w:t>Jumpliste</w:t>
                  </w:r>
                  <w:proofErr w:type="spellEnd"/>
                  <w:r w:rsidRPr="00B753BE">
                    <w:t xml:space="preserve"> vorwärts springen</w:t>
                  </w:r>
                </w:p>
              </w:tc>
            </w:tr>
          </w:tbl>
          <w:p w:rsidR="00D718CE" w:rsidRDefault="00D718CE" w:rsidP="0068301A"/>
        </w:tc>
      </w:tr>
    </w:tbl>
    <w:p w:rsidR="005A5571" w:rsidRPr="003D2179" w:rsidRDefault="00441A8D" w:rsidP="0068301A">
      <w:pPr>
        <w:rPr>
          <w:sz w:val="24"/>
          <w:szCs w:val="24"/>
          <w:u w:val="single"/>
        </w:rPr>
      </w:pPr>
      <w:r>
        <w:rPr>
          <w:b/>
          <w:u w:val="single"/>
        </w:rPr>
        <w:br/>
      </w:r>
      <w:r w:rsidRPr="003D2179">
        <w:rPr>
          <w:sz w:val="24"/>
          <w:szCs w:val="24"/>
          <w:u w:val="single"/>
        </w:rPr>
        <w:t>Operatoren_________________________________</w:t>
      </w:r>
      <w:r w:rsidR="00286379" w:rsidRPr="003D2179">
        <w:rPr>
          <w:sz w:val="24"/>
          <w:szCs w:val="24"/>
          <w:u w:val="single"/>
        </w:rPr>
        <w:t>_______________________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78"/>
        <w:gridCol w:w="3979"/>
      </w:tblGrid>
      <w:tr w:rsidR="002D76B3" w:rsidTr="008F24B2">
        <w:tc>
          <w:tcPr>
            <w:tcW w:w="397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lenraster"/>
              <w:tblW w:w="0" w:type="auto"/>
              <w:tblBorders>
                <w:top w:val="single" w:sz="2" w:space="0" w:color="D9D9D9" w:themeColor="background1" w:themeShade="D9"/>
                <w:left w:val="single" w:sz="2" w:space="0" w:color="D9D9D9" w:themeColor="background1" w:themeShade="D9"/>
                <w:bottom w:val="single" w:sz="2" w:space="0" w:color="D9D9D9" w:themeColor="background1" w:themeShade="D9"/>
                <w:right w:val="single" w:sz="2" w:space="0" w:color="D9D9D9" w:themeColor="background1" w:themeShade="D9"/>
                <w:insideH w:val="single" w:sz="2" w:space="0" w:color="D9D9D9" w:themeColor="background1" w:themeShade="D9"/>
                <w:insideV w:val="single" w:sz="2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584"/>
              <w:gridCol w:w="3168"/>
            </w:tblGrid>
            <w:tr w:rsidR="00F32047" w:rsidTr="007F2713">
              <w:tc>
                <w:tcPr>
                  <w:tcW w:w="584" w:type="dxa"/>
                </w:tcPr>
                <w:p w:rsidR="00F32047" w:rsidRDefault="00F32047" w:rsidP="0068301A">
                  <w:r>
                    <w:t>I</w:t>
                  </w:r>
                </w:p>
              </w:tc>
              <w:tc>
                <w:tcPr>
                  <w:tcW w:w="3168" w:type="dxa"/>
                </w:tcPr>
                <w:p w:rsidR="00F32047" w:rsidRDefault="00F32047" w:rsidP="0068301A">
                  <w:r>
                    <w:t>Springe zum Zeilenbeginn und wechsele in den Insert-Modus</w:t>
                  </w:r>
                </w:p>
              </w:tc>
            </w:tr>
            <w:tr w:rsidR="00F32047" w:rsidTr="007F2713">
              <w:tc>
                <w:tcPr>
                  <w:tcW w:w="584" w:type="dxa"/>
                </w:tcPr>
                <w:p w:rsidR="00F32047" w:rsidRDefault="00F32047" w:rsidP="0068301A">
                  <w:r>
                    <w:t>A</w:t>
                  </w:r>
                </w:p>
              </w:tc>
              <w:tc>
                <w:tcPr>
                  <w:tcW w:w="3168" w:type="dxa"/>
                </w:tcPr>
                <w:p w:rsidR="00F32047" w:rsidRDefault="007C117C" w:rsidP="0068301A">
                  <w:r w:rsidRPr="007C117C">
                    <w:t>Springe zum Zeilenende und wechsele in den Insert-Modus</w:t>
                  </w:r>
                </w:p>
              </w:tc>
            </w:tr>
          </w:tbl>
          <w:p w:rsidR="002D76B3" w:rsidRDefault="002D76B3" w:rsidP="0068301A"/>
        </w:tc>
        <w:tc>
          <w:tcPr>
            <w:tcW w:w="3979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lenraster"/>
              <w:tblW w:w="0" w:type="auto"/>
              <w:tblBorders>
                <w:top w:val="single" w:sz="2" w:space="0" w:color="D9D9D9" w:themeColor="background1" w:themeShade="D9"/>
                <w:left w:val="single" w:sz="2" w:space="0" w:color="D9D9D9" w:themeColor="background1" w:themeShade="D9"/>
                <w:bottom w:val="single" w:sz="2" w:space="0" w:color="D9D9D9" w:themeColor="background1" w:themeShade="D9"/>
                <w:right w:val="single" w:sz="2" w:space="0" w:color="D9D9D9" w:themeColor="background1" w:themeShade="D9"/>
                <w:insideH w:val="single" w:sz="2" w:space="0" w:color="D9D9D9" w:themeColor="background1" w:themeShade="D9"/>
                <w:insideV w:val="single" w:sz="2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1287"/>
              <w:gridCol w:w="2466"/>
            </w:tblGrid>
            <w:tr w:rsidR="006830DF" w:rsidTr="004410D1">
              <w:tc>
                <w:tcPr>
                  <w:tcW w:w="1287" w:type="dxa"/>
                </w:tcPr>
                <w:p w:rsidR="006830DF" w:rsidRDefault="006830DF" w:rsidP="0068301A">
                  <w:r>
                    <w:t>u</w:t>
                  </w:r>
                </w:p>
              </w:tc>
              <w:tc>
                <w:tcPr>
                  <w:tcW w:w="2466" w:type="dxa"/>
                </w:tcPr>
                <w:p w:rsidR="006830DF" w:rsidRDefault="006830DF" w:rsidP="0068301A">
                  <w:proofErr w:type="spellStart"/>
                  <w:r>
                    <w:t>Undo</w:t>
                  </w:r>
                  <w:proofErr w:type="spellEnd"/>
                </w:p>
              </w:tc>
            </w:tr>
            <w:tr w:rsidR="006830DF" w:rsidTr="004410D1">
              <w:tc>
                <w:tcPr>
                  <w:tcW w:w="1287" w:type="dxa"/>
                </w:tcPr>
                <w:p w:rsidR="006830DF" w:rsidRDefault="006830DF" w:rsidP="0068301A">
                  <w:r>
                    <w:t>Strg r</w:t>
                  </w:r>
                </w:p>
              </w:tc>
              <w:tc>
                <w:tcPr>
                  <w:tcW w:w="2466" w:type="dxa"/>
                </w:tcPr>
                <w:p w:rsidR="006830DF" w:rsidRDefault="006830DF" w:rsidP="0068301A">
                  <w:proofErr w:type="spellStart"/>
                  <w:r>
                    <w:t>Redo</w:t>
                  </w:r>
                  <w:proofErr w:type="spellEnd"/>
                </w:p>
              </w:tc>
            </w:tr>
            <w:tr w:rsidR="007C117C" w:rsidTr="004410D1">
              <w:tc>
                <w:tcPr>
                  <w:tcW w:w="1287" w:type="dxa"/>
                </w:tcPr>
                <w:p w:rsidR="007C117C" w:rsidRDefault="007C117C" w:rsidP="0068301A">
                  <w:r>
                    <w:t>r</w:t>
                  </w:r>
                  <w:r w:rsidR="00971477">
                    <w:t xml:space="preserve"> </w:t>
                  </w:r>
                  <w:r>
                    <w:t>(Zeichen)</w:t>
                  </w:r>
                </w:p>
              </w:tc>
              <w:tc>
                <w:tcPr>
                  <w:tcW w:w="2466" w:type="dxa"/>
                </w:tcPr>
                <w:p w:rsidR="007C117C" w:rsidRDefault="007C117C" w:rsidP="0068301A">
                  <w:r>
                    <w:t xml:space="preserve">Ersetzt das Zeichen unter dem </w:t>
                  </w:r>
                  <w:proofErr w:type="spellStart"/>
                  <w:r>
                    <w:t>Courser</w:t>
                  </w:r>
                  <w:proofErr w:type="spellEnd"/>
                </w:p>
              </w:tc>
            </w:tr>
          </w:tbl>
          <w:p w:rsidR="002D76B3" w:rsidRDefault="002D76B3" w:rsidP="0068301A"/>
        </w:tc>
      </w:tr>
    </w:tbl>
    <w:p w:rsidR="002D76B3" w:rsidRDefault="002D76B3" w:rsidP="0068301A"/>
    <w:p w:rsidR="00904B97" w:rsidRDefault="00904B97" w:rsidP="0068301A"/>
    <w:p w:rsidR="00904B97" w:rsidRPr="003D2179" w:rsidRDefault="00904B97" w:rsidP="0068301A">
      <w:pPr>
        <w:rPr>
          <w:sz w:val="24"/>
          <w:szCs w:val="24"/>
        </w:rPr>
      </w:pPr>
      <w:r w:rsidRPr="003D2179">
        <w:rPr>
          <w:sz w:val="24"/>
          <w:szCs w:val="24"/>
          <w:u w:val="single"/>
        </w:rPr>
        <w:t>Löschen_________________________________</w:t>
      </w:r>
      <w:r w:rsidR="00CF79B5" w:rsidRPr="003D2179">
        <w:rPr>
          <w:sz w:val="24"/>
          <w:szCs w:val="24"/>
          <w:u w:val="single"/>
        </w:rPr>
        <w:t>__________________________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3979"/>
      </w:tblGrid>
      <w:tr w:rsidR="00A5687E" w:rsidTr="00755EFE">
        <w:tc>
          <w:tcPr>
            <w:tcW w:w="3978" w:type="dxa"/>
          </w:tcPr>
          <w:tbl>
            <w:tblPr>
              <w:tblStyle w:val="Tabellenraster"/>
              <w:tblW w:w="0" w:type="auto"/>
              <w:tblBorders>
                <w:top w:val="single" w:sz="2" w:space="0" w:color="D9D9D9" w:themeColor="background1" w:themeShade="D9"/>
                <w:left w:val="single" w:sz="2" w:space="0" w:color="D9D9D9" w:themeColor="background1" w:themeShade="D9"/>
                <w:bottom w:val="single" w:sz="2" w:space="0" w:color="D9D9D9" w:themeColor="background1" w:themeShade="D9"/>
                <w:right w:val="single" w:sz="2" w:space="0" w:color="D9D9D9" w:themeColor="background1" w:themeShade="D9"/>
                <w:insideH w:val="single" w:sz="2" w:space="0" w:color="D9D9D9" w:themeColor="background1" w:themeShade="D9"/>
                <w:insideV w:val="single" w:sz="2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726"/>
              <w:gridCol w:w="3026"/>
            </w:tblGrid>
            <w:tr w:rsidR="00A5687E" w:rsidTr="00D12405">
              <w:tc>
                <w:tcPr>
                  <w:tcW w:w="726" w:type="dxa"/>
                </w:tcPr>
                <w:p w:rsidR="00A5687E" w:rsidRDefault="00A5687E" w:rsidP="0068301A">
                  <w:r>
                    <w:t>d</w:t>
                  </w:r>
                </w:p>
              </w:tc>
              <w:tc>
                <w:tcPr>
                  <w:tcW w:w="3026" w:type="dxa"/>
                </w:tcPr>
                <w:p w:rsidR="00A5687E" w:rsidRDefault="00A5687E" w:rsidP="0068301A">
                  <w:r>
                    <w:t>Delete Operator</w:t>
                  </w:r>
                </w:p>
              </w:tc>
            </w:tr>
            <w:tr w:rsidR="00A5687E" w:rsidTr="00D12405">
              <w:tc>
                <w:tcPr>
                  <w:tcW w:w="726" w:type="dxa"/>
                </w:tcPr>
                <w:p w:rsidR="00A5687E" w:rsidRDefault="00A5687E" w:rsidP="0068301A">
                  <w:r>
                    <w:t xml:space="preserve">d </w:t>
                  </w:r>
                  <w:proofErr w:type="spellStart"/>
                  <w:r>
                    <w:t>d</w:t>
                  </w:r>
                  <w:proofErr w:type="spellEnd"/>
                </w:p>
              </w:tc>
              <w:tc>
                <w:tcPr>
                  <w:tcW w:w="3026" w:type="dxa"/>
                </w:tcPr>
                <w:p w:rsidR="00A5687E" w:rsidRDefault="00A5687E" w:rsidP="0068301A">
                  <w:r>
                    <w:t>Löscht ganze Zeile</w:t>
                  </w:r>
                </w:p>
              </w:tc>
            </w:tr>
            <w:tr w:rsidR="00616601" w:rsidTr="00D12405">
              <w:tc>
                <w:tcPr>
                  <w:tcW w:w="726" w:type="dxa"/>
                </w:tcPr>
                <w:p w:rsidR="00616601" w:rsidRDefault="00616601" w:rsidP="0068301A">
                  <w:r>
                    <w:t>X</w:t>
                  </w:r>
                </w:p>
              </w:tc>
              <w:tc>
                <w:tcPr>
                  <w:tcW w:w="3026" w:type="dxa"/>
                </w:tcPr>
                <w:p w:rsidR="00616601" w:rsidRDefault="00616601" w:rsidP="0068301A">
                  <w:r w:rsidRPr="00616601">
                    <w:t xml:space="preserve">Löscht das Zeichen vor dem </w:t>
                  </w:r>
                  <w:proofErr w:type="spellStart"/>
                  <w:r w:rsidRPr="00616601">
                    <w:t>Courser</w:t>
                  </w:r>
                  <w:proofErr w:type="spellEnd"/>
                </w:p>
              </w:tc>
            </w:tr>
            <w:tr w:rsidR="00616601" w:rsidTr="00D12405">
              <w:tc>
                <w:tcPr>
                  <w:tcW w:w="726" w:type="dxa"/>
                </w:tcPr>
                <w:p w:rsidR="00616601" w:rsidRDefault="00616601" w:rsidP="0068301A">
                  <w:r>
                    <w:t>d $</w:t>
                  </w:r>
                </w:p>
              </w:tc>
              <w:tc>
                <w:tcPr>
                  <w:tcW w:w="3026" w:type="dxa"/>
                </w:tcPr>
                <w:p w:rsidR="00616601" w:rsidRPr="00616601" w:rsidRDefault="00616601" w:rsidP="0068301A">
                  <w:r w:rsidRPr="00616601">
                    <w:t xml:space="preserve">Löscht vom </w:t>
                  </w:r>
                  <w:proofErr w:type="spellStart"/>
                  <w:r w:rsidRPr="00616601">
                    <w:t>Courser</w:t>
                  </w:r>
                  <w:proofErr w:type="spellEnd"/>
                  <w:r w:rsidRPr="00616601">
                    <w:t xml:space="preserve"> alles bis Ende der Zeile</w:t>
                  </w:r>
                </w:p>
              </w:tc>
            </w:tr>
            <w:tr w:rsidR="00616601" w:rsidTr="00D12405">
              <w:tc>
                <w:tcPr>
                  <w:tcW w:w="726" w:type="dxa"/>
                </w:tcPr>
                <w:p w:rsidR="00616601" w:rsidRDefault="00F21763" w:rsidP="0068301A">
                  <w:r>
                    <w:t>d 0</w:t>
                  </w:r>
                </w:p>
              </w:tc>
              <w:tc>
                <w:tcPr>
                  <w:tcW w:w="3026" w:type="dxa"/>
                </w:tcPr>
                <w:p w:rsidR="00616601" w:rsidRPr="00616601" w:rsidRDefault="00F21763" w:rsidP="0068301A">
                  <w:r w:rsidRPr="00F21763">
                    <w:t xml:space="preserve">Löscht vom </w:t>
                  </w:r>
                  <w:proofErr w:type="spellStart"/>
                  <w:r w:rsidRPr="00F21763">
                    <w:t>Courser</w:t>
                  </w:r>
                  <w:proofErr w:type="spellEnd"/>
                  <w:r w:rsidRPr="00F21763">
                    <w:t xml:space="preserve"> alles bis zum Anfang der Zeile</w:t>
                  </w:r>
                </w:p>
              </w:tc>
            </w:tr>
            <w:tr w:rsidR="005B5F03" w:rsidTr="00D12405">
              <w:tc>
                <w:tcPr>
                  <w:tcW w:w="726" w:type="dxa"/>
                </w:tcPr>
                <w:p w:rsidR="005B5F03" w:rsidRDefault="005B5F03" w:rsidP="0068301A">
                  <w:r>
                    <w:t>d 5 j</w:t>
                  </w:r>
                </w:p>
              </w:tc>
              <w:tc>
                <w:tcPr>
                  <w:tcW w:w="3026" w:type="dxa"/>
                </w:tcPr>
                <w:p w:rsidR="005B5F03" w:rsidRPr="00F21763" w:rsidRDefault="005B5F03" w:rsidP="0068301A">
                  <w:r w:rsidRPr="005B5F03">
                    <w:t xml:space="preserve">Löscht 5 Zeilen nach unten d = </w:t>
                  </w:r>
                  <w:proofErr w:type="spellStart"/>
                  <w:r w:rsidRPr="005B5F03">
                    <w:t>delet</w:t>
                  </w:r>
                  <w:r>
                    <w:t>e</w:t>
                  </w:r>
                  <w:proofErr w:type="spellEnd"/>
                  <w:r>
                    <w:t xml:space="preserve"> 5 = </w:t>
                  </w:r>
                  <w:proofErr w:type="spellStart"/>
                  <w:r>
                    <w:t>count</w:t>
                  </w:r>
                  <w:proofErr w:type="spellEnd"/>
                  <w:r>
                    <w:t>, j = Richtung</w:t>
                  </w:r>
                </w:p>
              </w:tc>
            </w:tr>
          </w:tbl>
          <w:p w:rsidR="00A5687E" w:rsidRDefault="00A5687E" w:rsidP="0068301A"/>
        </w:tc>
        <w:tc>
          <w:tcPr>
            <w:tcW w:w="3979" w:type="dxa"/>
          </w:tcPr>
          <w:tbl>
            <w:tblPr>
              <w:tblStyle w:val="Tabellenraster"/>
              <w:tblW w:w="0" w:type="auto"/>
              <w:tblBorders>
                <w:top w:val="single" w:sz="2" w:space="0" w:color="D9D9D9" w:themeColor="background1" w:themeShade="D9"/>
                <w:left w:val="single" w:sz="2" w:space="0" w:color="D9D9D9" w:themeColor="background1" w:themeShade="D9"/>
                <w:bottom w:val="single" w:sz="2" w:space="0" w:color="D9D9D9" w:themeColor="background1" w:themeShade="D9"/>
                <w:right w:val="single" w:sz="2" w:space="0" w:color="D9D9D9" w:themeColor="background1" w:themeShade="D9"/>
                <w:insideH w:val="single" w:sz="2" w:space="0" w:color="D9D9D9" w:themeColor="background1" w:themeShade="D9"/>
                <w:insideV w:val="single" w:sz="2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720"/>
              <w:gridCol w:w="3033"/>
            </w:tblGrid>
            <w:tr w:rsidR="00A5687E" w:rsidTr="00D12405">
              <w:tc>
                <w:tcPr>
                  <w:tcW w:w="720" w:type="dxa"/>
                </w:tcPr>
                <w:p w:rsidR="00A5687E" w:rsidRDefault="00616601" w:rsidP="0068301A">
                  <w:r>
                    <w:t>D</w:t>
                  </w:r>
                </w:p>
              </w:tc>
              <w:tc>
                <w:tcPr>
                  <w:tcW w:w="3033" w:type="dxa"/>
                </w:tcPr>
                <w:p w:rsidR="00A5687E" w:rsidRDefault="00616601" w:rsidP="0068301A">
                  <w:r w:rsidRPr="00616601">
                    <w:t xml:space="preserve">Löscht alles vom </w:t>
                  </w:r>
                  <w:proofErr w:type="spellStart"/>
                  <w:r w:rsidRPr="00616601">
                    <w:t>Courser</w:t>
                  </w:r>
                  <w:proofErr w:type="spellEnd"/>
                  <w:r w:rsidRPr="00616601">
                    <w:t xml:space="preserve"> bis zum Ende der Zeile</w:t>
                  </w:r>
                </w:p>
              </w:tc>
            </w:tr>
            <w:tr w:rsidR="00616601" w:rsidTr="00D12405">
              <w:tc>
                <w:tcPr>
                  <w:tcW w:w="720" w:type="dxa"/>
                </w:tcPr>
                <w:p w:rsidR="00616601" w:rsidRDefault="00616601" w:rsidP="0068301A">
                  <w:r>
                    <w:t>x</w:t>
                  </w:r>
                </w:p>
              </w:tc>
              <w:tc>
                <w:tcPr>
                  <w:tcW w:w="3033" w:type="dxa"/>
                </w:tcPr>
                <w:p w:rsidR="00616601" w:rsidRPr="00616601" w:rsidRDefault="00616601" w:rsidP="0068301A">
                  <w:r w:rsidRPr="00616601">
                    <w:t xml:space="preserve">Löscht das Zeichen unter dem </w:t>
                  </w:r>
                  <w:proofErr w:type="spellStart"/>
                  <w:r w:rsidRPr="00616601">
                    <w:t>Courser</w:t>
                  </w:r>
                  <w:proofErr w:type="spellEnd"/>
                </w:p>
              </w:tc>
            </w:tr>
            <w:tr w:rsidR="00F21763" w:rsidTr="00D12405">
              <w:tc>
                <w:tcPr>
                  <w:tcW w:w="720" w:type="dxa"/>
                </w:tcPr>
                <w:p w:rsidR="00F21763" w:rsidRDefault="00F21763" w:rsidP="0068301A">
                  <w:r>
                    <w:t>3 d w</w:t>
                  </w:r>
                </w:p>
              </w:tc>
              <w:tc>
                <w:tcPr>
                  <w:tcW w:w="3033" w:type="dxa"/>
                </w:tcPr>
                <w:p w:rsidR="00F21763" w:rsidRPr="00616601" w:rsidRDefault="00F21763" w:rsidP="0068301A">
                  <w:r>
                    <w:t>Löscht drei Wörter</w:t>
                  </w:r>
                </w:p>
              </w:tc>
            </w:tr>
            <w:tr w:rsidR="005B5F03" w:rsidTr="00D12405">
              <w:tc>
                <w:tcPr>
                  <w:tcW w:w="720" w:type="dxa"/>
                </w:tcPr>
                <w:p w:rsidR="005B5F03" w:rsidRDefault="005B5F03" w:rsidP="0068301A">
                  <w:r>
                    <w:t>10 d j</w:t>
                  </w:r>
                </w:p>
              </w:tc>
              <w:tc>
                <w:tcPr>
                  <w:tcW w:w="3033" w:type="dxa"/>
                </w:tcPr>
                <w:p w:rsidR="005B5F03" w:rsidRDefault="005B5F03" w:rsidP="0068301A">
                  <w:r>
                    <w:t>Löscht die nächsten 10 Zeilen</w:t>
                  </w:r>
                </w:p>
              </w:tc>
            </w:tr>
            <w:tr w:rsidR="005B5F03" w:rsidTr="00D12405">
              <w:tc>
                <w:tcPr>
                  <w:tcW w:w="720" w:type="dxa"/>
                </w:tcPr>
                <w:p w:rsidR="005B5F03" w:rsidRDefault="005B5F03" w:rsidP="0068301A">
                  <w:r>
                    <w:t>C</w:t>
                  </w:r>
                </w:p>
              </w:tc>
              <w:tc>
                <w:tcPr>
                  <w:tcW w:w="3033" w:type="dxa"/>
                </w:tcPr>
                <w:p w:rsidR="005B5F03" w:rsidRDefault="005B5F03" w:rsidP="0068301A">
                  <w:r w:rsidRPr="005B5F03">
                    <w:t xml:space="preserve">Löscht vom </w:t>
                  </w:r>
                  <w:proofErr w:type="spellStart"/>
                  <w:r w:rsidRPr="005B5F03">
                    <w:t>Courser</w:t>
                  </w:r>
                  <w:proofErr w:type="spellEnd"/>
                  <w:r w:rsidRPr="005B5F03">
                    <w:t xml:space="preserve"> aus alles bis zum Ende der Zeile und wechselt in den </w:t>
                  </w:r>
                  <w:proofErr w:type="spellStart"/>
                  <w:r w:rsidRPr="005B5F03">
                    <w:t>insert</w:t>
                  </w:r>
                  <w:proofErr w:type="spellEnd"/>
                  <w:r w:rsidRPr="005B5F03">
                    <w:t>-Modus</w:t>
                  </w:r>
                </w:p>
              </w:tc>
            </w:tr>
          </w:tbl>
          <w:p w:rsidR="00A5687E" w:rsidRDefault="00A5687E" w:rsidP="0068301A"/>
        </w:tc>
      </w:tr>
    </w:tbl>
    <w:p w:rsidR="00BA7688" w:rsidRPr="003D2179" w:rsidRDefault="00BA7688" w:rsidP="0068301A">
      <w:pPr>
        <w:rPr>
          <w:sz w:val="24"/>
          <w:szCs w:val="24"/>
          <w:u w:val="single"/>
        </w:rPr>
      </w:pPr>
      <w:r>
        <w:rPr>
          <w:b/>
          <w:u w:val="single"/>
        </w:rPr>
        <w:br/>
      </w:r>
      <w:r w:rsidRPr="003D2179">
        <w:rPr>
          <w:sz w:val="24"/>
          <w:szCs w:val="24"/>
          <w:u w:val="single"/>
        </w:rPr>
        <w:t>Kopieren/Einfügen________________________</w:t>
      </w:r>
      <w:r w:rsidR="00BC18B2" w:rsidRPr="003D2179">
        <w:rPr>
          <w:sz w:val="24"/>
          <w:szCs w:val="24"/>
          <w:u w:val="single"/>
        </w:rPr>
        <w:t>__________________________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3979"/>
      </w:tblGrid>
      <w:tr w:rsidR="009817A9" w:rsidTr="00102756">
        <w:tc>
          <w:tcPr>
            <w:tcW w:w="3978" w:type="dxa"/>
          </w:tcPr>
          <w:tbl>
            <w:tblPr>
              <w:tblStyle w:val="Tabellenraster"/>
              <w:tblW w:w="0" w:type="auto"/>
              <w:tblBorders>
                <w:top w:val="single" w:sz="2" w:space="0" w:color="D9D9D9" w:themeColor="background1" w:themeShade="D9"/>
                <w:left w:val="single" w:sz="2" w:space="0" w:color="D9D9D9" w:themeColor="background1" w:themeShade="D9"/>
                <w:bottom w:val="single" w:sz="2" w:space="0" w:color="D9D9D9" w:themeColor="background1" w:themeShade="D9"/>
                <w:right w:val="single" w:sz="2" w:space="0" w:color="D9D9D9" w:themeColor="background1" w:themeShade="D9"/>
                <w:insideH w:val="single" w:sz="2" w:space="0" w:color="D9D9D9" w:themeColor="background1" w:themeShade="D9"/>
                <w:insideV w:val="single" w:sz="2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584"/>
              <w:gridCol w:w="3168"/>
            </w:tblGrid>
            <w:tr w:rsidR="009817A9" w:rsidTr="003624BE">
              <w:tc>
                <w:tcPr>
                  <w:tcW w:w="584" w:type="dxa"/>
                </w:tcPr>
                <w:p w:rsidR="009817A9" w:rsidRDefault="009817A9" w:rsidP="0068301A">
                  <w:r>
                    <w:t>y</w:t>
                  </w:r>
                </w:p>
              </w:tc>
              <w:tc>
                <w:tcPr>
                  <w:tcW w:w="3168" w:type="dxa"/>
                </w:tcPr>
                <w:p w:rsidR="009817A9" w:rsidRDefault="009817A9" w:rsidP="0068301A">
                  <w:proofErr w:type="spellStart"/>
                  <w:r>
                    <w:t>Yank</w:t>
                  </w:r>
                  <w:proofErr w:type="spellEnd"/>
                </w:p>
              </w:tc>
            </w:tr>
            <w:tr w:rsidR="007A1BC3" w:rsidTr="003624BE">
              <w:tc>
                <w:tcPr>
                  <w:tcW w:w="584" w:type="dxa"/>
                </w:tcPr>
                <w:p w:rsidR="007A1BC3" w:rsidRDefault="007A1BC3" w:rsidP="0068301A">
                  <w:r>
                    <w:t xml:space="preserve">y </w:t>
                  </w:r>
                  <w:proofErr w:type="spellStart"/>
                  <w:r>
                    <w:t>y</w:t>
                  </w:r>
                  <w:proofErr w:type="spellEnd"/>
                </w:p>
              </w:tc>
              <w:tc>
                <w:tcPr>
                  <w:tcW w:w="3168" w:type="dxa"/>
                </w:tcPr>
                <w:p w:rsidR="007A1BC3" w:rsidRDefault="007A1BC3" w:rsidP="0068301A">
                  <w:r>
                    <w:t>Zeile kopieren</w:t>
                  </w:r>
                </w:p>
              </w:tc>
            </w:tr>
          </w:tbl>
          <w:p w:rsidR="000C1584" w:rsidRDefault="00E172BB" w:rsidP="0068301A">
            <w:r>
              <w:t>Zeichen auswählen:</w:t>
            </w:r>
          </w:p>
          <w:tbl>
            <w:tblPr>
              <w:tblStyle w:val="Tabellenraster"/>
              <w:tblW w:w="0" w:type="auto"/>
              <w:tblBorders>
                <w:top w:val="single" w:sz="2" w:space="0" w:color="D9D9D9" w:themeColor="background1" w:themeShade="D9"/>
                <w:left w:val="single" w:sz="2" w:space="0" w:color="D9D9D9" w:themeColor="background1" w:themeShade="D9"/>
                <w:bottom w:val="single" w:sz="2" w:space="0" w:color="D9D9D9" w:themeColor="background1" w:themeShade="D9"/>
                <w:right w:val="single" w:sz="2" w:space="0" w:color="D9D9D9" w:themeColor="background1" w:themeShade="D9"/>
                <w:insideH w:val="single" w:sz="2" w:space="0" w:color="D9D9D9" w:themeColor="background1" w:themeShade="D9"/>
                <w:insideV w:val="single" w:sz="2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584"/>
              <w:gridCol w:w="3168"/>
            </w:tblGrid>
            <w:tr w:rsidR="000C1584" w:rsidTr="003624BE">
              <w:tc>
                <w:tcPr>
                  <w:tcW w:w="584" w:type="dxa"/>
                </w:tcPr>
                <w:p w:rsidR="000C1584" w:rsidRDefault="00682547" w:rsidP="0068301A">
                  <w:r>
                    <w:t>v</w:t>
                  </w:r>
                </w:p>
              </w:tc>
              <w:tc>
                <w:tcPr>
                  <w:tcW w:w="3168" w:type="dxa"/>
                </w:tcPr>
                <w:p w:rsidR="000C1584" w:rsidRDefault="00E172BB" w:rsidP="0068301A">
                  <w:r>
                    <w:t>Visual-Mode zum markieren</w:t>
                  </w:r>
                </w:p>
              </w:tc>
            </w:tr>
            <w:tr w:rsidR="00E172BB" w:rsidTr="003624BE">
              <w:tc>
                <w:tcPr>
                  <w:tcW w:w="584" w:type="dxa"/>
                </w:tcPr>
                <w:p w:rsidR="00E172BB" w:rsidRDefault="00E172BB" w:rsidP="0068301A">
                  <w:r>
                    <w:t>V</w:t>
                  </w:r>
                </w:p>
              </w:tc>
              <w:tc>
                <w:tcPr>
                  <w:tcW w:w="3168" w:type="dxa"/>
                </w:tcPr>
                <w:p w:rsidR="00E172BB" w:rsidRDefault="00E172BB" w:rsidP="0068301A">
                  <w:r>
                    <w:t>Zeile markieren</w:t>
                  </w:r>
                </w:p>
              </w:tc>
            </w:tr>
          </w:tbl>
          <w:p w:rsidR="003A4AF3" w:rsidRDefault="003A4AF3" w:rsidP="0068301A"/>
          <w:tbl>
            <w:tblPr>
              <w:tblStyle w:val="Tabellenraster"/>
              <w:tblW w:w="0" w:type="auto"/>
              <w:tblBorders>
                <w:top w:val="single" w:sz="2" w:space="0" w:color="D9D9D9" w:themeColor="background1" w:themeShade="D9"/>
                <w:left w:val="single" w:sz="2" w:space="0" w:color="D9D9D9" w:themeColor="background1" w:themeShade="D9"/>
                <w:bottom w:val="single" w:sz="2" w:space="0" w:color="D9D9D9" w:themeColor="background1" w:themeShade="D9"/>
                <w:right w:val="single" w:sz="2" w:space="0" w:color="D9D9D9" w:themeColor="background1" w:themeShade="D9"/>
                <w:insideH w:val="single" w:sz="2" w:space="0" w:color="D9D9D9" w:themeColor="background1" w:themeShade="D9"/>
                <w:insideV w:val="single" w:sz="2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726"/>
              <w:gridCol w:w="3026"/>
            </w:tblGrid>
            <w:tr w:rsidR="003A4AF3" w:rsidTr="003624BE">
              <w:tc>
                <w:tcPr>
                  <w:tcW w:w="726" w:type="dxa"/>
                </w:tcPr>
                <w:p w:rsidR="003A4AF3" w:rsidRDefault="002D32EB" w:rsidP="0068301A">
                  <w:r>
                    <w:rPr>
                      <w:rFonts w:ascii="Verdana" w:hAnsi="Verdana"/>
                    </w:rPr>
                    <w:t>"</w:t>
                  </w:r>
                  <w:r>
                    <w:t xml:space="preserve"> a </w:t>
                  </w:r>
                  <w:proofErr w:type="spellStart"/>
                  <w:r>
                    <w:t>yy</w:t>
                  </w:r>
                  <w:proofErr w:type="spellEnd"/>
                </w:p>
              </w:tc>
              <w:tc>
                <w:tcPr>
                  <w:tcW w:w="3026" w:type="dxa"/>
                </w:tcPr>
                <w:p w:rsidR="003A4AF3" w:rsidRDefault="002D32EB" w:rsidP="0068301A">
                  <w:r w:rsidRPr="002D32EB">
                    <w:t xml:space="preserve">Die Zeile in </w:t>
                  </w:r>
                  <w:proofErr w:type="spellStart"/>
                  <w:r w:rsidRPr="002D32EB">
                    <w:t>Regiser</w:t>
                  </w:r>
                  <w:proofErr w:type="spellEnd"/>
                  <w:r w:rsidRPr="002D32EB">
                    <w:t xml:space="preserve"> a kopieren</w:t>
                  </w:r>
                </w:p>
              </w:tc>
            </w:tr>
            <w:tr w:rsidR="006D3EE0" w:rsidTr="003624BE">
              <w:tc>
                <w:tcPr>
                  <w:tcW w:w="726" w:type="dxa"/>
                </w:tcPr>
                <w:p w:rsidR="006D3EE0" w:rsidRDefault="006D3EE0" w:rsidP="0068301A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"</w:t>
                  </w:r>
                  <w:r>
                    <w:t xml:space="preserve"> a p</w:t>
                  </w:r>
                </w:p>
              </w:tc>
              <w:tc>
                <w:tcPr>
                  <w:tcW w:w="3026" w:type="dxa"/>
                </w:tcPr>
                <w:p w:rsidR="006D3EE0" w:rsidRPr="002D32EB" w:rsidRDefault="006D3EE0" w:rsidP="0068301A">
                  <w:r w:rsidRPr="006D3EE0">
                    <w:t>Aus Register a einfügen</w:t>
                  </w:r>
                </w:p>
              </w:tc>
            </w:tr>
          </w:tbl>
          <w:p w:rsidR="000C1584" w:rsidRDefault="000C1584" w:rsidP="0068301A"/>
          <w:p w:rsidR="006D3EE0" w:rsidRDefault="006D3EE0" w:rsidP="0068301A">
            <w:r>
              <w:t>Ein Satz 10x kopieren</w:t>
            </w:r>
          </w:p>
          <w:tbl>
            <w:tblPr>
              <w:tblStyle w:val="Tabellenraster"/>
              <w:tblW w:w="0" w:type="auto"/>
              <w:tblBorders>
                <w:top w:val="single" w:sz="2" w:space="0" w:color="D9D9D9" w:themeColor="background1" w:themeShade="D9"/>
                <w:left w:val="single" w:sz="2" w:space="0" w:color="D9D9D9" w:themeColor="background1" w:themeShade="D9"/>
                <w:bottom w:val="single" w:sz="2" w:space="0" w:color="D9D9D9" w:themeColor="background1" w:themeShade="D9"/>
                <w:right w:val="single" w:sz="2" w:space="0" w:color="D9D9D9" w:themeColor="background1" w:themeShade="D9"/>
                <w:insideH w:val="single" w:sz="2" w:space="0" w:color="D9D9D9" w:themeColor="background1" w:themeShade="D9"/>
                <w:insideV w:val="single" w:sz="2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868"/>
              <w:gridCol w:w="2884"/>
            </w:tblGrid>
            <w:tr w:rsidR="00963695" w:rsidTr="007E35B2">
              <w:tc>
                <w:tcPr>
                  <w:tcW w:w="868" w:type="dxa"/>
                </w:tcPr>
                <w:p w:rsidR="00963695" w:rsidRDefault="00963695" w:rsidP="0068301A">
                  <w:proofErr w:type="spellStart"/>
                  <w:r>
                    <w:t>yy</w:t>
                  </w:r>
                  <w:proofErr w:type="spellEnd"/>
                </w:p>
              </w:tc>
              <w:tc>
                <w:tcPr>
                  <w:tcW w:w="2884" w:type="dxa"/>
                </w:tcPr>
                <w:p w:rsidR="00963695" w:rsidRDefault="00963695" w:rsidP="0068301A">
                  <w:r>
                    <w:t>Satz kopieren</w:t>
                  </w:r>
                </w:p>
              </w:tc>
            </w:tr>
            <w:tr w:rsidR="00963695" w:rsidTr="007E35B2">
              <w:tc>
                <w:tcPr>
                  <w:tcW w:w="868" w:type="dxa"/>
                </w:tcPr>
                <w:p w:rsidR="00963695" w:rsidRDefault="00963695" w:rsidP="0068301A">
                  <w:r>
                    <w:t>10 p/P</w:t>
                  </w:r>
                </w:p>
              </w:tc>
              <w:tc>
                <w:tcPr>
                  <w:tcW w:w="2884" w:type="dxa"/>
                </w:tcPr>
                <w:p w:rsidR="00963695" w:rsidRDefault="00963695" w:rsidP="0068301A">
                  <w:r w:rsidRPr="00963695">
                    <w:t>Satz 10x darunter/darüber einfügen</w:t>
                  </w:r>
                </w:p>
              </w:tc>
            </w:tr>
          </w:tbl>
          <w:p w:rsidR="00421B5D" w:rsidRDefault="00421B5D" w:rsidP="0068301A">
            <w:r>
              <w:t>Zwischenablage kopieren/einfügen:</w:t>
            </w:r>
          </w:p>
          <w:tbl>
            <w:tblPr>
              <w:tblStyle w:val="Tabellenraster"/>
              <w:tblW w:w="0" w:type="auto"/>
              <w:tblBorders>
                <w:top w:val="single" w:sz="2" w:space="0" w:color="D9D9D9" w:themeColor="background1" w:themeShade="D9"/>
                <w:left w:val="single" w:sz="2" w:space="0" w:color="D9D9D9" w:themeColor="background1" w:themeShade="D9"/>
                <w:bottom w:val="single" w:sz="2" w:space="0" w:color="D9D9D9" w:themeColor="background1" w:themeShade="D9"/>
                <w:right w:val="single" w:sz="2" w:space="0" w:color="D9D9D9" w:themeColor="background1" w:themeShade="D9"/>
                <w:insideH w:val="single" w:sz="2" w:space="0" w:color="D9D9D9" w:themeColor="background1" w:themeShade="D9"/>
                <w:insideV w:val="single" w:sz="2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868"/>
              <w:gridCol w:w="2884"/>
            </w:tblGrid>
            <w:tr w:rsidR="00421B5D" w:rsidTr="001C6C81">
              <w:tc>
                <w:tcPr>
                  <w:tcW w:w="868" w:type="dxa"/>
                </w:tcPr>
                <w:p w:rsidR="00421B5D" w:rsidRDefault="00421B5D" w:rsidP="0068301A">
                  <w:r>
                    <w:rPr>
                      <w:rFonts w:ascii="Verdana" w:hAnsi="Verdana"/>
                    </w:rPr>
                    <w:t>" + y</w:t>
                  </w:r>
                </w:p>
              </w:tc>
              <w:tc>
                <w:tcPr>
                  <w:tcW w:w="2884" w:type="dxa"/>
                </w:tcPr>
                <w:p w:rsidR="00421B5D" w:rsidRDefault="000A0A5E" w:rsidP="0068301A">
                  <w:r w:rsidRPr="000A0A5E">
                    <w:t>Kopiert ein Zeichen in die System Zwischenablage</w:t>
                  </w:r>
                </w:p>
              </w:tc>
            </w:tr>
            <w:tr w:rsidR="000A0A5E" w:rsidTr="001C6C81">
              <w:tc>
                <w:tcPr>
                  <w:tcW w:w="868" w:type="dxa"/>
                </w:tcPr>
                <w:p w:rsidR="000A0A5E" w:rsidRDefault="000A0A5E" w:rsidP="0068301A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" * y</w:t>
                  </w:r>
                </w:p>
              </w:tc>
              <w:tc>
                <w:tcPr>
                  <w:tcW w:w="2884" w:type="dxa"/>
                </w:tcPr>
                <w:p w:rsidR="000A0A5E" w:rsidRPr="000A0A5E" w:rsidRDefault="000A0A5E" w:rsidP="0068301A">
                  <w:r w:rsidRPr="000A0A5E">
                    <w:t>Kopiert eine Zeile in die System Zwischenablage</w:t>
                  </w:r>
                </w:p>
              </w:tc>
            </w:tr>
            <w:tr w:rsidR="000A0A5E" w:rsidTr="001C6C81">
              <w:tc>
                <w:tcPr>
                  <w:tcW w:w="868" w:type="dxa"/>
                </w:tcPr>
                <w:p w:rsidR="000A0A5E" w:rsidRDefault="000A0A5E" w:rsidP="0068301A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" + p</w:t>
                  </w:r>
                </w:p>
              </w:tc>
              <w:tc>
                <w:tcPr>
                  <w:tcW w:w="2884" w:type="dxa"/>
                </w:tcPr>
                <w:p w:rsidR="000A0A5E" w:rsidRPr="000A0A5E" w:rsidRDefault="000A0A5E" w:rsidP="0068301A">
                  <w:r w:rsidRPr="000A0A5E">
                    <w:t>Einfügen aus System Zwischenablage</w:t>
                  </w:r>
                </w:p>
              </w:tc>
            </w:tr>
          </w:tbl>
          <w:p w:rsidR="006D3EE0" w:rsidRDefault="006D3EE0" w:rsidP="0068301A"/>
        </w:tc>
        <w:tc>
          <w:tcPr>
            <w:tcW w:w="3979" w:type="dxa"/>
          </w:tcPr>
          <w:tbl>
            <w:tblPr>
              <w:tblStyle w:val="Tabellenraster"/>
              <w:tblW w:w="0" w:type="auto"/>
              <w:tblBorders>
                <w:top w:val="single" w:sz="2" w:space="0" w:color="D9D9D9" w:themeColor="background1" w:themeShade="D9"/>
                <w:left w:val="single" w:sz="2" w:space="0" w:color="D9D9D9" w:themeColor="background1" w:themeShade="D9"/>
                <w:bottom w:val="single" w:sz="2" w:space="0" w:color="D9D9D9" w:themeColor="background1" w:themeShade="D9"/>
                <w:right w:val="single" w:sz="2" w:space="0" w:color="D9D9D9" w:themeColor="background1" w:themeShade="D9"/>
                <w:insideH w:val="single" w:sz="2" w:space="0" w:color="D9D9D9" w:themeColor="background1" w:themeShade="D9"/>
                <w:insideV w:val="single" w:sz="2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720"/>
              <w:gridCol w:w="3033"/>
            </w:tblGrid>
            <w:tr w:rsidR="009817A9" w:rsidTr="007E35B2">
              <w:tc>
                <w:tcPr>
                  <w:tcW w:w="720" w:type="dxa"/>
                </w:tcPr>
                <w:p w:rsidR="009817A9" w:rsidRDefault="007A1BC3" w:rsidP="0068301A">
                  <w:r>
                    <w:t>p</w:t>
                  </w:r>
                </w:p>
              </w:tc>
              <w:tc>
                <w:tcPr>
                  <w:tcW w:w="3033" w:type="dxa"/>
                </w:tcPr>
                <w:p w:rsidR="009817A9" w:rsidRDefault="007A1BC3" w:rsidP="0068301A">
                  <w:r>
                    <w:t>Einfügen</w:t>
                  </w:r>
                </w:p>
              </w:tc>
            </w:tr>
            <w:tr w:rsidR="007A1BC3" w:rsidTr="007E35B2">
              <w:tc>
                <w:tcPr>
                  <w:tcW w:w="720" w:type="dxa"/>
                </w:tcPr>
                <w:p w:rsidR="007A1BC3" w:rsidRPr="00327106" w:rsidRDefault="007A1BC3" w:rsidP="0068301A">
                  <w:pPr>
                    <w:rPr>
                      <w:b/>
                    </w:rPr>
                  </w:pPr>
                  <w:r w:rsidRPr="00327106">
                    <w:rPr>
                      <w:b/>
                    </w:rPr>
                    <w:t>P</w:t>
                  </w:r>
                </w:p>
              </w:tc>
              <w:tc>
                <w:tcPr>
                  <w:tcW w:w="3033" w:type="dxa"/>
                </w:tcPr>
                <w:p w:rsidR="007A1BC3" w:rsidRDefault="00327106" w:rsidP="0068301A">
                  <w:r>
                    <w:t>Einfügen danach</w:t>
                  </w:r>
                </w:p>
              </w:tc>
            </w:tr>
            <w:tr w:rsidR="007A1BC3" w:rsidTr="007E35B2">
              <w:tc>
                <w:tcPr>
                  <w:tcW w:w="720" w:type="dxa"/>
                </w:tcPr>
                <w:p w:rsidR="007A1BC3" w:rsidRDefault="007A1BC3" w:rsidP="0068301A">
                  <w:r>
                    <w:t xml:space="preserve">d </w:t>
                  </w:r>
                  <w:proofErr w:type="spellStart"/>
                  <w:r>
                    <w:t>d</w:t>
                  </w:r>
                  <w:proofErr w:type="spellEnd"/>
                </w:p>
              </w:tc>
              <w:tc>
                <w:tcPr>
                  <w:tcW w:w="3033" w:type="dxa"/>
                </w:tcPr>
                <w:p w:rsidR="007A1BC3" w:rsidRDefault="007A1BC3" w:rsidP="0068301A">
                  <w:r>
                    <w:t>Schneidet eine Zeile aus</w:t>
                  </w:r>
                </w:p>
              </w:tc>
            </w:tr>
          </w:tbl>
          <w:p w:rsidR="009817A9" w:rsidRDefault="00E172BB" w:rsidP="0068301A">
            <w:r>
              <w:br/>
              <w:t>Die nächsten fünf Zeilen kopieren:</w:t>
            </w:r>
          </w:p>
          <w:tbl>
            <w:tblPr>
              <w:tblStyle w:val="Tabellenraster"/>
              <w:tblW w:w="0" w:type="auto"/>
              <w:tblBorders>
                <w:top w:val="single" w:sz="2" w:space="0" w:color="D9D9D9" w:themeColor="background1" w:themeShade="D9"/>
                <w:left w:val="single" w:sz="2" w:space="0" w:color="D9D9D9" w:themeColor="background1" w:themeShade="D9"/>
                <w:bottom w:val="single" w:sz="2" w:space="0" w:color="D9D9D9" w:themeColor="background1" w:themeShade="D9"/>
                <w:right w:val="single" w:sz="2" w:space="0" w:color="D9D9D9" w:themeColor="background1" w:themeShade="D9"/>
                <w:insideH w:val="single" w:sz="2" w:space="0" w:color="D9D9D9" w:themeColor="background1" w:themeShade="D9"/>
                <w:insideV w:val="single" w:sz="2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720"/>
              <w:gridCol w:w="3033"/>
            </w:tblGrid>
            <w:tr w:rsidR="00644A6B" w:rsidTr="007E35B2">
              <w:tc>
                <w:tcPr>
                  <w:tcW w:w="720" w:type="dxa"/>
                </w:tcPr>
                <w:p w:rsidR="00644A6B" w:rsidRDefault="00644A6B" w:rsidP="0068301A">
                  <w:r>
                    <w:t>y 5 j</w:t>
                  </w:r>
                </w:p>
              </w:tc>
              <w:tc>
                <w:tcPr>
                  <w:tcW w:w="3033" w:type="dxa"/>
                </w:tcPr>
                <w:p w:rsidR="00644A6B" w:rsidRDefault="00465507" w:rsidP="0068301A">
                  <w:proofErr w:type="spellStart"/>
                  <w:r w:rsidRPr="00465507">
                    <w:t>Yank</w:t>
                  </w:r>
                  <w:proofErr w:type="spellEnd"/>
                  <w:r w:rsidRPr="00465507">
                    <w:t>, fünf, nach unten</w:t>
                  </w:r>
                </w:p>
              </w:tc>
            </w:tr>
          </w:tbl>
          <w:p w:rsidR="00E172BB" w:rsidRDefault="004661E2" w:rsidP="0068301A">
            <w:r>
              <w:br/>
            </w:r>
            <w:r w:rsidRPr="004661E2">
              <w:t xml:space="preserve">Ein Text kann auch im </w:t>
            </w:r>
            <w:proofErr w:type="spellStart"/>
            <w:r w:rsidRPr="004661E2">
              <w:t>insert</w:t>
            </w:r>
            <w:proofErr w:type="spellEnd"/>
            <w:r w:rsidRPr="004661E2">
              <w:t xml:space="preserve">-Modus </w:t>
            </w:r>
            <w:proofErr w:type="spellStart"/>
            <w:r w:rsidRPr="004661E2">
              <w:t>einfgefügt</w:t>
            </w:r>
            <w:proofErr w:type="spellEnd"/>
            <w:r w:rsidRPr="004661E2">
              <w:t xml:space="preserve"> werden</w:t>
            </w:r>
            <w:r>
              <w:t>:</w:t>
            </w:r>
          </w:p>
          <w:tbl>
            <w:tblPr>
              <w:tblStyle w:val="Tabellenraster"/>
              <w:tblW w:w="0" w:type="auto"/>
              <w:tblBorders>
                <w:top w:val="single" w:sz="2" w:space="0" w:color="D9D9D9" w:themeColor="background1" w:themeShade="D9"/>
                <w:left w:val="single" w:sz="2" w:space="0" w:color="D9D9D9" w:themeColor="background1" w:themeShade="D9"/>
                <w:bottom w:val="single" w:sz="2" w:space="0" w:color="D9D9D9" w:themeColor="background1" w:themeShade="D9"/>
                <w:right w:val="single" w:sz="2" w:space="0" w:color="D9D9D9" w:themeColor="background1" w:themeShade="D9"/>
                <w:insideH w:val="single" w:sz="2" w:space="0" w:color="D9D9D9" w:themeColor="background1" w:themeShade="D9"/>
                <w:insideV w:val="single" w:sz="2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862"/>
              <w:gridCol w:w="2891"/>
            </w:tblGrid>
            <w:tr w:rsidR="004661E2" w:rsidTr="000F4147">
              <w:tc>
                <w:tcPr>
                  <w:tcW w:w="862" w:type="dxa"/>
                </w:tcPr>
                <w:p w:rsidR="004661E2" w:rsidRDefault="004661E2" w:rsidP="0068301A">
                  <w:r w:rsidRPr="004661E2">
                    <w:t xml:space="preserve">Strg r 0 </w:t>
                  </w:r>
                </w:p>
              </w:tc>
              <w:tc>
                <w:tcPr>
                  <w:tcW w:w="2891" w:type="dxa"/>
                </w:tcPr>
                <w:p w:rsidR="004661E2" w:rsidRDefault="004661E2" w:rsidP="0068301A">
                  <w:r w:rsidRPr="004661E2">
                    <w:t>(0=</w:t>
                  </w:r>
                  <w:proofErr w:type="spellStart"/>
                  <w:r w:rsidRPr="004661E2">
                    <w:t>Yankregister</w:t>
                  </w:r>
                  <w:proofErr w:type="spellEnd"/>
                  <w:r w:rsidRPr="004661E2">
                    <w:t>)</w:t>
                  </w:r>
                </w:p>
              </w:tc>
            </w:tr>
          </w:tbl>
          <w:p w:rsidR="00963695" w:rsidRDefault="00963695" w:rsidP="0068301A"/>
          <w:tbl>
            <w:tblPr>
              <w:tblStyle w:val="Tabellenraster"/>
              <w:tblW w:w="0" w:type="auto"/>
              <w:tblBorders>
                <w:top w:val="single" w:sz="2" w:space="0" w:color="D9D9D9" w:themeColor="background1" w:themeShade="D9"/>
                <w:left w:val="single" w:sz="2" w:space="0" w:color="D9D9D9" w:themeColor="background1" w:themeShade="D9"/>
                <w:bottom w:val="single" w:sz="2" w:space="0" w:color="D9D9D9" w:themeColor="background1" w:themeShade="D9"/>
                <w:right w:val="single" w:sz="2" w:space="0" w:color="D9D9D9" w:themeColor="background1" w:themeShade="D9"/>
                <w:insideH w:val="single" w:sz="2" w:space="0" w:color="D9D9D9" w:themeColor="background1" w:themeShade="D9"/>
                <w:insideV w:val="single" w:sz="2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862"/>
              <w:gridCol w:w="2891"/>
            </w:tblGrid>
            <w:tr w:rsidR="00963695" w:rsidTr="008B23D4">
              <w:tc>
                <w:tcPr>
                  <w:tcW w:w="862" w:type="dxa"/>
                </w:tcPr>
                <w:p w:rsidR="00963695" w:rsidRDefault="00963695" w:rsidP="0068301A">
                  <w:r>
                    <w:t>R</w:t>
                  </w:r>
                </w:p>
              </w:tc>
              <w:tc>
                <w:tcPr>
                  <w:tcW w:w="2891" w:type="dxa"/>
                </w:tcPr>
                <w:p w:rsidR="00963695" w:rsidRDefault="00963695" w:rsidP="0068301A">
                  <w:proofErr w:type="spellStart"/>
                  <w:r>
                    <w:t>Replace</w:t>
                  </w:r>
                  <w:proofErr w:type="spellEnd"/>
                  <w:r>
                    <w:t>-Mode</w:t>
                  </w:r>
                </w:p>
              </w:tc>
            </w:tr>
          </w:tbl>
          <w:p w:rsidR="005A4424" w:rsidRDefault="005A4424" w:rsidP="0068301A">
            <w:r w:rsidRPr="005A4424">
              <w:t>Markiere eine Zeile und ersetze alle Buchstaben mit einem und demselben Zeichen</w:t>
            </w:r>
            <w:r>
              <w:t>:</w:t>
            </w:r>
          </w:p>
          <w:tbl>
            <w:tblPr>
              <w:tblStyle w:val="Tabellenraster"/>
              <w:tblW w:w="0" w:type="auto"/>
              <w:tblBorders>
                <w:top w:val="single" w:sz="2" w:space="0" w:color="D9D9D9" w:themeColor="background1" w:themeShade="D9"/>
                <w:left w:val="single" w:sz="2" w:space="0" w:color="D9D9D9" w:themeColor="background1" w:themeShade="D9"/>
                <w:bottom w:val="single" w:sz="2" w:space="0" w:color="D9D9D9" w:themeColor="background1" w:themeShade="D9"/>
                <w:right w:val="single" w:sz="2" w:space="0" w:color="D9D9D9" w:themeColor="background1" w:themeShade="D9"/>
                <w:insideH w:val="single" w:sz="2" w:space="0" w:color="D9D9D9" w:themeColor="background1" w:themeShade="D9"/>
                <w:insideV w:val="single" w:sz="2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720"/>
              <w:gridCol w:w="3033"/>
            </w:tblGrid>
            <w:tr w:rsidR="005A4424" w:rsidTr="008B23D4">
              <w:tc>
                <w:tcPr>
                  <w:tcW w:w="720" w:type="dxa"/>
                </w:tcPr>
                <w:p w:rsidR="005A4424" w:rsidRDefault="005A4424" w:rsidP="0068301A">
                  <w:r>
                    <w:t>v $</w:t>
                  </w:r>
                </w:p>
              </w:tc>
              <w:tc>
                <w:tcPr>
                  <w:tcW w:w="3033" w:type="dxa"/>
                </w:tcPr>
                <w:p w:rsidR="005A4424" w:rsidRDefault="005A4424" w:rsidP="0068301A">
                  <w:r w:rsidRPr="005A4424">
                    <w:t>Markiere vom Zeilenbeginn bis zum Ende</w:t>
                  </w:r>
                </w:p>
              </w:tc>
            </w:tr>
            <w:tr w:rsidR="005A4424" w:rsidTr="008B23D4">
              <w:tc>
                <w:tcPr>
                  <w:tcW w:w="720" w:type="dxa"/>
                </w:tcPr>
                <w:p w:rsidR="005A4424" w:rsidRDefault="005A4424" w:rsidP="0068301A">
                  <w:r>
                    <w:t>h r</w:t>
                  </w:r>
                </w:p>
              </w:tc>
              <w:tc>
                <w:tcPr>
                  <w:tcW w:w="3033" w:type="dxa"/>
                </w:tcPr>
                <w:p w:rsidR="005A4424" w:rsidRPr="005A4424" w:rsidRDefault="005A4424" w:rsidP="0068301A">
                  <w:r w:rsidRPr="005A4424">
                    <w:t>Ersetzte alles von rechts nach links</w:t>
                  </w:r>
                </w:p>
              </w:tc>
            </w:tr>
            <w:tr w:rsidR="005A4424" w:rsidTr="008B23D4">
              <w:tc>
                <w:tcPr>
                  <w:tcW w:w="720" w:type="dxa"/>
                </w:tcPr>
                <w:p w:rsidR="005A4424" w:rsidRDefault="005A4424" w:rsidP="0068301A">
                  <w:r>
                    <w:t>!</w:t>
                  </w:r>
                </w:p>
              </w:tc>
              <w:tc>
                <w:tcPr>
                  <w:tcW w:w="3033" w:type="dxa"/>
                </w:tcPr>
                <w:p w:rsidR="005A4424" w:rsidRPr="005A4424" w:rsidRDefault="005A4424" w:rsidP="0068301A">
                  <w:r w:rsidRPr="005A4424">
                    <w:t>Ersetzt alle Zeichen durch !</w:t>
                  </w:r>
                </w:p>
              </w:tc>
            </w:tr>
          </w:tbl>
          <w:p w:rsidR="005A4424" w:rsidRDefault="005A4424" w:rsidP="0068301A"/>
        </w:tc>
      </w:tr>
    </w:tbl>
    <w:p w:rsidR="00BA7688" w:rsidRPr="003D2179" w:rsidRDefault="00397165" w:rsidP="0068301A">
      <w:pPr>
        <w:rPr>
          <w:sz w:val="24"/>
          <w:szCs w:val="24"/>
          <w:u w:val="single"/>
        </w:rPr>
      </w:pPr>
      <w:r w:rsidRPr="003D2179">
        <w:rPr>
          <w:sz w:val="24"/>
          <w:szCs w:val="24"/>
          <w:u w:val="single"/>
        </w:rPr>
        <w:lastRenderedPageBreak/>
        <w:t>Buffer_____________________________________________________________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3979"/>
      </w:tblGrid>
      <w:tr w:rsidR="009D40C3" w:rsidTr="00D27969">
        <w:tc>
          <w:tcPr>
            <w:tcW w:w="3978" w:type="dxa"/>
          </w:tcPr>
          <w:tbl>
            <w:tblPr>
              <w:tblStyle w:val="Tabellenraster"/>
              <w:tblW w:w="0" w:type="auto"/>
              <w:tblBorders>
                <w:top w:val="single" w:sz="2" w:space="0" w:color="D9D9D9" w:themeColor="background1" w:themeShade="D9"/>
                <w:left w:val="single" w:sz="2" w:space="0" w:color="D9D9D9" w:themeColor="background1" w:themeShade="D9"/>
                <w:bottom w:val="single" w:sz="2" w:space="0" w:color="D9D9D9" w:themeColor="background1" w:themeShade="D9"/>
                <w:right w:val="single" w:sz="2" w:space="0" w:color="D9D9D9" w:themeColor="background1" w:themeShade="D9"/>
                <w:insideH w:val="single" w:sz="2" w:space="0" w:color="D9D9D9" w:themeColor="background1" w:themeShade="D9"/>
                <w:insideV w:val="single" w:sz="2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1293"/>
              <w:gridCol w:w="2459"/>
            </w:tblGrid>
            <w:tr w:rsidR="009D40C3" w:rsidTr="008E258C">
              <w:tc>
                <w:tcPr>
                  <w:tcW w:w="1293" w:type="dxa"/>
                </w:tcPr>
                <w:p w:rsidR="009D40C3" w:rsidRDefault="00DB0328" w:rsidP="0068301A">
                  <w:r>
                    <w:t xml:space="preserve">:e </w:t>
                  </w:r>
                  <w:proofErr w:type="spellStart"/>
                  <w:r>
                    <w:t>filename</w:t>
                  </w:r>
                  <w:proofErr w:type="spellEnd"/>
                </w:p>
              </w:tc>
              <w:tc>
                <w:tcPr>
                  <w:tcW w:w="2459" w:type="dxa"/>
                </w:tcPr>
                <w:p w:rsidR="009D40C3" w:rsidRDefault="00DB0328" w:rsidP="0068301A">
                  <w:proofErr w:type="spellStart"/>
                  <w:r>
                    <w:t>Buffer</w:t>
                  </w:r>
                  <w:proofErr w:type="spellEnd"/>
                  <w:r>
                    <w:t xml:space="preserve"> anlegen</w:t>
                  </w:r>
                </w:p>
              </w:tc>
            </w:tr>
            <w:tr w:rsidR="004A3456" w:rsidTr="008E258C">
              <w:tc>
                <w:tcPr>
                  <w:tcW w:w="1293" w:type="dxa"/>
                </w:tcPr>
                <w:p w:rsidR="004A3456" w:rsidRDefault="004A3456" w:rsidP="0068301A">
                  <w:r>
                    <w:t>:b Tab</w:t>
                  </w:r>
                </w:p>
              </w:tc>
              <w:tc>
                <w:tcPr>
                  <w:tcW w:w="2459" w:type="dxa"/>
                </w:tcPr>
                <w:p w:rsidR="004A3456" w:rsidRDefault="004A3456" w:rsidP="0068301A">
                  <w:proofErr w:type="spellStart"/>
                  <w:r>
                    <w:t>Buffer</w:t>
                  </w:r>
                  <w:proofErr w:type="spellEnd"/>
                  <w:r>
                    <w:t xml:space="preserve"> wechseln</w:t>
                  </w:r>
                </w:p>
              </w:tc>
            </w:tr>
          </w:tbl>
          <w:p w:rsidR="009D40C3" w:rsidRDefault="009D40C3" w:rsidP="0068301A"/>
        </w:tc>
        <w:tc>
          <w:tcPr>
            <w:tcW w:w="3979" w:type="dxa"/>
          </w:tcPr>
          <w:tbl>
            <w:tblPr>
              <w:tblStyle w:val="Tabellenraster"/>
              <w:tblW w:w="0" w:type="auto"/>
              <w:tblBorders>
                <w:top w:val="single" w:sz="2" w:space="0" w:color="D9D9D9" w:themeColor="background1" w:themeShade="D9"/>
                <w:left w:val="single" w:sz="2" w:space="0" w:color="D9D9D9" w:themeColor="background1" w:themeShade="D9"/>
                <w:bottom w:val="single" w:sz="2" w:space="0" w:color="D9D9D9" w:themeColor="background1" w:themeShade="D9"/>
                <w:right w:val="single" w:sz="2" w:space="0" w:color="D9D9D9" w:themeColor="background1" w:themeShade="D9"/>
                <w:insideH w:val="single" w:sz="2" w:space="0" w:color="D9D9D9" w:themeColor="background1" w:themeShade="D9"/>
                <w:insideV w:val="single" w:sz="2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1395"/>
              <w:gridCol w:w="2362"/>
            </w:tblGrid>
            <w:tr w:rsidR="009C3F7C" w:rsidTr="00F537F6">
              <w:tc>
                <w:tcPr>
                  <w:tcW w:w="236" w:type="dxa"/>
                </w:tcPr>
                <w:p w:rsidR="009C3F7C" w:rsidRDefault="009C3F7C" w:rsidP="0068301A">
                  <w:r>
                    <w:t>:</w:t>
                  </w:r>
                  <w:proofErr w:type="spellStart"/>
                  <w:r>
                    <w:t>buffers</w:t>
                  </w:r>
                  <w:proofErr w:type="spellEnd"/>
                </w:p>
              </w:tc>
              <w:tc>
                <w:tcPr>
                  <w:tcW w:w="3517" w:type="dxa"/>
                </w:tcPr>
                <w:p w:rsidR="009C3F7C" w:rsidRDefault="004A3456" w:rsidP="0068301A">
                  <w:proofErr w:type="spellStart"/>
                  <w:r>
                    <w:t>Buffer</w:t>
                  </w:r>
                  <w:proofErr w:type="spellEnd"/>
                  <w:r>
                    <w:t xml:space="preserve"> anzeigen</w:t>
                  </w:r>
                </w:p>
              </w:tc>
            </w:tr>
            <w:tr w:rsidR="004A3456" w:rsidTr="00F537F6">
              <w:tc>
                <w:tcPr>
                  <w:tcW w:w="236" w:type="dxa"/>
                </w:tcPr>
                <w:p w:rsidR="004A3456" w:rsidRDefault="004A3456" w:rsidP="0068301A">
                  <w:r>
                    <w:t>:</w:t>
                  </w:r>
                  <w:proofErr w:type="spellStart"/>
                  <w:r>
                    <w:t>bufferdelete</w:t>
                  </w:r>
                  <w:proofErr w:type="spellEnd"/>
                </w:p>
              </w:tc>
              <w:tc>
                <w:tcPr>
                  <w:tcW w:w="3517" w:type="dxa"/>
                </w:tcPr>
                <w:p w:rsidR="004A3456" w:rsidRDefault="004A3456" w:rsidP="0068301A">
                  <w:r w:rsidRPr="004A3456">
                    <w:t xml:space="preserve">Aktuellen </w:t>
                  </w:r>
                  <w:proofErr w:type="spellStart"/>
                  <w:r w:rsidRPr="004A3456">
                    <w:t>Buffer</w:t>
                  </w:r>
                  <w:proofErr w:type="spellEnd"/>
                  <w:r w:rsidRPr="004A3456">
                    <w:t xml:space="preserve"> entladen</w:t>
                  </w:r>
                </w:p>
              </w:tc>
            </w:tr>
          </w:tbl>
          <w:p w:rsidR="009D40C3" w:rsidRDefault="009D40C3" w:rsidP="0068301A"/>
        </w:tc>
      </w:tr>
    </w:tbl>
    <w:p w:rsidR="00AE0BF3" w:rsidRPr="003D2179" w:rsidRDefault="004A3456" w:rsidP="0068301A">
      <w:r>
        <w:rPr>
          <w:b/>
          <w:u w:val="single"/>
        </w:rPr>
        <w:br/>
      </w:r>
      <w:r w:rsidRPr="003D2179">
        <w:rPr>
          <w:sz w:val="24"/>
          <w:szCs w:val="24"/>
          <w:u w:val="single"/>
        </w:rPr>
        <w:t>Fenster</w:t>
      </w:r>
      <w:r w:rsidRPr="003D2179">
        <w:rPr>
          <w:u w:val="single"/>
        </w:rPr>
        <w:t>__________________________________</w:t>
      </w:r>
      <w:r w:rsidR="00425E56" w:rsidRPr="003D2179">
        <w:rPr>
          <w:u w:val="single"/>
        </w:rPr>
        <w:t>_______________________________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78"/>
        <w:gridCol w:w="3979"/>
      </w:tblGrid>
      <w:tr w:rsidR="00AE0BF3" w:rsidTr="004254BD">
        <w:tc>
          <w:tcPr>
            <w:tcW w:w="397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lenraster"/>
              <w:tblW w:w="0" w:type="auto"/>
              <w:tblBorders>
                <w:top w:val="single" w:sz="2" w:space="0" w:color="D9D9D9" w:themeColor="background1" w:themeShade="D9"/>
                <w:left w:val="single" w:sz="2" w:space="0" w:color="D9D9D9" w:themeColor="background1" w:themeShade="D9"/>
                <w:bottom w:val="single" w:sz="2" w:space="0" w:color="D9D9D9" w:themeColor="background1" w:themeShade="D9"/>
                <w:right w:val="single" w:sz="2" w:space="0" w:color="D9D9D9" w:themeColor="background1" w:themeShade="D9"/>
                <w:insideH w:val="single" w:sz="2" w:space="0" w:color="D9D9D9" w:themeColor="background1" w:themeShade="D9"/>
                <w:insideV w:val="single" w:sz="2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1293"/>
              <w:gridCol w:w="2459"/>
            </w:tblGrid>
            <w:tr w:rsidR="00FC1E64" w:rsidTr="003C6112">
              <w:tc>
                <w:tcPr>
                  <w:tcW w:w="1293" w:type="dxa"/>
                </w:tcPr>
                <w:p w:rsidR="00FC1E64" w:rsidRDefault="00FC1E64" w:rsidP="0068301A">
                  <w:r>
                    <w:t xml:space="preserve">Strg W </w:t>
                  </w:r>
                  <w:proofErr w:type="spellStart"/>
                  <w:r>
                    <w:t>hjkl</w:t>
                  </w:r>
                  <w:proofErr w:type="spellEnd"/>
                </w:p>
              </w:tc>
              <w:tc>
                <w:tcPr>
                  <w:tcW w:w="2459" w:type="dxa"/>
                </w:tcPr>
                <w:p w:rsidR="00FC1E64" w:rsidRDefault="00FC1E64" w:rsidP="0068301A">
                  <w:r>
                    <w:t>Fenster wechseln</w:t>
                  </w:r>
                </w:p>
              </w:tc>
            </w:tr>
            <w:tr w:rsidR="008E2955" w:rsidTr="003C6112">
              <w:tc>
                <w:tcPr>
                  <w:tcW w:w="1293" w:type="dxa"/>
                </w:tcPr>
                <w:p w:rsidR="008E2955" w:rsidRDefault="008E2955" w:rsidP="0068301A">
                  <w:r>
                    <w:t>Strg W v</w:t>
                  </w:r>
                </w:p>
              </w:tc>
              <w:tc>
                <w:tcPr>
                  <w:tcW w:w="2459" w:type="dxa"/>
                </w:tcPr>
                <w:p w:rsidR="008E2955" w:rsidRDefault="008E2955" w:rsidP="0068301A">
                  <w:r w:rsidRPr="008E2955">
                    <w:t>Neues Fenster anlegen vertikal</w:t>
                  </w:r>
                </w:p>
              </w:tc>
            </w:tr>
            <w:tr w:rsidR="008E2955" w:rsidTr="003C6112">
              <w:tc>
                <w:tcPr>
                  <w:tcW w:w="1293" w:type="dxa"/>
                </w:tcPr>
                <w:p w:rsidR="008E2955" w:rsidRDefault="002B20D2" w:rsidP="0068301A">
                  <w:r w:rsidRPr="002B20D2">
                    <w:t xml:space="preserve">Strg W + -  </w:t>
                  </w:r>
                </w:p>
              </w:tc>
              <w:tc>
                <w:tcPr>
                  <w:tcW w:w="2459" w:type="dxa"/>
                </w:tcPr>
                <w:p w:rsidR="008E2955" w:rsidRPr="008E2955" w:rsidRDefault="002B20D2" w:rsidP="0068301A">
                  <w:r w:rsidRPr="002B20D2">
                    <w:t>Fenster horizontal verkleinern/vergrößern</w:t>
                  </w:r>
                </w:p>
              </w:tc>
            </w:tr>
            <w:tr w:rsidR="002B20D2" w:rsidTr="003C6112">
              <w:tc>
                <w:tcPr>
                  <w:tcW w:w="1293" w:type="dxa"/>
                </w:tcPr>
                <w:p w:rsidR="002B20D2" w:rsidRPr="002B20D2" w:rsidRDefault="002B20D2" w:rsidP="0068301A">
                  <w:r w:rsidRPr="002B20D2">
                    <w:t>Strg W =</w:t>
                  </w:r>
                </w:p>
              </w:tc>
              <w:tc>
                <w:tcPr>
                  <w:tcW w:w="2459" w:type="dxa"/>
                </w:tcPr>
                <w:p w:rsidR="002B20D2" w:rsidRPr="002B20D2" w:rsidRDefault="002B20D2" w:rsidP="0068301A">
                  <w:proofErr w:type="spellStart"/>
                  <w:r w:rsidRPr="002B20D2">
                    <w:t>Fenter</w:t>
                  </w:r>
                  <w:proofErr w:type="spellEnd"/>
                  <w:r w:rsidRPr="002B20D2">
                    <w:t xml:space="preserve"> werden gleichmäßig aufgeteilt</w:t>
                  </w:r>
                </w:p>
              </w:tc>
            </w:tr>
          </w:tbl>
          <w:p w:rsidR="00AE0BF3" w:rsidRDefault="00AE0BF3" w:rsidP="0068301A"/>
        </w:tc>
        <w:tc>
          <w:tcPr>
            <w:tcW w:w="3979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lenraster"/>
              <w:tblW w:w="0" w:type="auto"/>
              <w:tblBorders>
                <w:top w:val="single" w:sz="2" w:space="0" w:color="D9D9D9" w:themeColor="background1" w:themeShade="D9"/>
                <w:left w:val="single" w:sz="2" w:space="0" w:color="D9D9D9" w:themeColor="background1" w:themeShade="D9"/>
                <w:bottom w:val="single" w:sz="2" w:space="0" w:color="D9D9D9" w:themeColor="background1" w:themeShade="D9"/>
                <w:right w:val="single" w:sz="2" w:space="0" w:color="D9D9D9" w:themeColor="background1" w:themeShade="D9"/>
                <w:insideH w:val="single" w:sz="2" w:space="0" w:color="D9D9D9" w:themeColor="background1" w:themeShade="D9"/>
                <w:insideV w:val="single" w:sz="2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1145"/>
              <w:gridCol w:w="2608"/>
            </w:tblGrid>
            <w:tr w:rsidR="008E2955" w:rsidTr="005A60F4">
              <w:tc>
                <w:tcPr>
                  <w:tcW w:w="1145" w:type="dxa"/>
                </w:tcPr>
                <w:p w:rsidR="008E2955" w:rsidRDefault="008E2955" w:rsidP="0068301A">
                  <w:r>
                    <w:t>Strg W x</w:t>
                  </w:r>
                </w:p>
              </w:tc>
              <w:tc>
                <w:tcPr>
                  <w:tcW w:w="2608" w:type="dxa"/>
                </w:tcPr>
                <w:p w:rsidR="008E2955" w:rsidRDefault="008E2955" w:rsidP="0068301A">
                  <w:r>
                    <w:t xml:space="preserve">Fenster </w:t>
                  </w:r>
                  <w:proofErr w:type="spellStart"/>
                  <w:r>
                    <w:t>tasuchen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split</w:t>
                  </w:r>
                  <w:proofErr w:type="spellEnd"/>
                  <w:r>
                    <w:t>)</w:t>
                  </w:r>
                </w:p>
              </w:tc>
            </w:tr>
            <w:tr w:rsidR="008E2955" w:rsidTr="005A60F4">
              <w:tc>
                <w:tcPr>
                  <w:tcW w:w="1145" w:type="dxa"/>
                </w:tcPr>
                <w:p w:rsidR="008E2955" w:rsidRDefault="008E2955" w:rsidP="0068301A">
                  <w:r w:rsidRPr="008E2955">
                    <w:t>Strg W s</w:t>
                  </w:r>
                </w:p>
              </w:tc>
              <w:tc>
                <w:tcPr>
                  <w:tcW w:w="2608" w:type="dxa"/>
                </w:tcPr>
                <w:p w:rsidR="008E2955" w:rsidRDefault="008E2955" w:rsidP="0068301A">
                  <w:r>
                    <w:t xml:space="preserve">Neues Fenster anlegen </w:t>
                  </w:r>
                  <w:r w:rsidR="002B20D2">
                    <w:t>(</w:t>
                  </w:r>
                  <w:proofErr w:type="spellStart"/>
                  <w:r w:rsidRPr="008E2955">
                    <w:t>split</w:t>
                  </w:r>
                  <w:proofErr w:type="spellEnd"/>
                  <w:r w:rsidR="002B20D2">
                    <w:t>)</w:t>
                  </w:r>
                </w:p>
              </w:tc>
            </w:tr>
            <w:tr w:rsidR="002B20D2" w:rsidTr="005A60F4">
              <w:tc>
                <w:tcPr>
                  <w:tcW w:w="1145" w:type="dxa"/>
                </w:tcPr>
                <w:p w:rsidR="002B20D2" w:rsidRPr="008E2955" w:rsidRDefault="002B20D2" w:rsidP="0068301A">
                  <w:r w:rsidRPr="002B20D2">
                    <w:t>Strg W &lt; &gt;</w:t>
                  </w:r>
                </w:p>
              </w:tc>
              <w:tc>
                <w:tcPr>
                  <w:tcW w:w="2608" w:type="dxa"/>
                </w:tcPr>
                <w:p w:rsidR="002B20D2" w:rsidRDefault="002B20D2" w:rsidP="0068301A">
                  <w:r w:rsidRPr="002B20D2">
                    <w:t>Fenster vertikal verkleinern/vergrößern</w:t>
                  </w:r>
                </w:p>
              </w:tc>
            </w:tr>
          </w:tbl>
          <w:p w:rsidR="00AE0BF3" w:rsidRDefault="00AE0BF3" w:rsidP="0068301A"/>
        </w:tc>
      </w:tr>
    </w:tbl>
    <w:p w:rsidR="002D59C0" w:rsidRPr="00B37217" w:rsidRDefault="003D706E" w:rsidP="0068301A">
      <w:r>
        <w:rPr>
          <w:b/>
          <w:u w:val="single"/>
        </w:rPr>
        <w:br/>
      </w:r>
      <w:r w:rsidR="002B20D2" w:rsidRPr="00273859">
        <w:rPr>
          <w:b/>
          <w:sz w:val="24"/>
          <w:szCs w:val="24"/>
          <w:u w:val="single"/>
        </w:rPr>
        <w:t>Tabs</w:t>
      </w:r>
      <w:r w:rsidR="002B20D2">
        <w:rPr>
          <w:b/>
          <w:u w:val="single"/>
        </w:rPr>
        <w:t>______</w:t>
      </w:r>
      <w:r w:rsidR="002B20D2">
        <w:rPr>
          <w:u w:val="single"/>
        </w:rPr>
        <w:t>______________________________________________________________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3979"/>
      </w:tblGrid>
      <w:tr w:rsidR="002D59C0" w:rsidTr="00EC6C62">
        <w:tc>
          <w:tcPr>
            <w:tcW w:w="3978" w:type="dxa"/>
          </w:tcPr>
          <w:tbl>
            <w:tblPr>
              <w:tblStyle w:val="Tabellenraster"/>
              <w:tblW w:w="0" w:type="auto"/>
              <w:tblBorders>
                <w:top w:val="single" w:sz="2" w:space="0" w:color="D9D9D9" w:themeColor="background1" w:themeShade="D9"/>
                <w:left w:val="single" w:sz="2" w:space="0" w:color="D9D9D9" w:themeColor="background1" w:themeShade="D9"/>
                <w:bottom w:val="single" w:sz="2" w:space="0" w:color="D9D9D9" w:themeColor="background1" w:themeShade="D9"/>
                <w:right w:val="single" w:sz="2" w:space="0" w:color="D9D9D9" w:themeColor="background1" w:themeShade="D9"/>
                <w:insideH w:val="single" w:sz="2" w:space="0" w:color="D9D9D9" w:themeColor="background1" w:themeShade="D9"/>
                <w:insideV w:val="single" w:sz="2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1025"/>
              <w:gridCol w:w="2731"/>
            </w:tblGrid>
            <w:tr w:rsidR="00AD4EC5" w:rsidTr="005A60F4">
              <w:tc>
                <w:tcPr>
                  <w:tcW w:w="1009" w:type="dxa"/>
                </w:tcPr>
                <w:p w:rsidR="00AD4EC5" w:rsidRDefault="00AD4EC5" w:rsidP="0068301A">
                  <w:r w:rsidRPr="00AD4EC5">
                    <w:t>:</w:t>
                  </w:r>
                  <w:proofErr w:type="spellStart"/>
                  <w:r w:rsidRPr="00AD4EC5">
                    <w:t>tabnew</w:t>
                  </w:r>
                  <w:proofErr w:type="spellEnd"/>
                </w:p>
              </w:tc>
              <w:tc>
                <w:tcPr>
                  <w:tcW w:w="2743" w:type="dxa"/>
                </w:tcPr>
                <w:p w:rsidR="00AD4EC5" w:rsidRDefault="00AD4EC5" w:rsidP="0068301A">
                  <w:r w:rsidRPr="00AD4EC5">
                    <w:t>Erzeugt neuen Tab</w:t>
                  </w:r>
                </w:p>
              </w:tc>
            </w:tr>
            <w:tr w:rsidR="00AD4EC5" w:rsidTr="005A60F4">
              <w:tc>
                <w:tcPr>
                  <w:tcW w:w="1009" w:type="dxa"/>
                </w:tcPr>
                <w:p w:rsidR="00AD4EC5" w:rsidRPr="00AD4EC5" w:rsidRDefault="00AD4EC5" w:rsidP="0068301A">
                  <w:r w:rsidRPr="00AD4EC5">
                    <w:t>:</w:t>
                  </w:r>
                  <w:proofErr w:type="spellStart"/>
                  <w:r w:rsidRPr="00AD4EC5">
                    <w:t>tabclose</w:t>
                  </w:r>
                  <w:proofErr w:type="spellEnd"/>
                </w:p>
              </w:tc>
              <w:tc>
                <w:tcPr>
                  <w:tcW w:w="2743" w:type="dxa"/>
                </w:tcPr>
                <w:p w:rsidR="00AD4EC5" w:rsidRPr="00AD4EC5" w:rsidRDefault="00AD4EC5" w:rsidP="0068301A">
                  <w:proofErr w:type="spellStart"/>
                  <w:r w:rsidRPr="00AD4EC5">
                    <w:t>Schliesst</w:t>
                  </w:r>
                  <w:proofErr w:type="spellEnd"/>
                  <w:r w:rsidRPr="00AD4EC5">
                    <w:t xml:space="preserve"> den aktuellen Tab</w:t>
                  </w:r>
                </w:p>
              </w:tc>
            </w:tr>
          </w:tbl>
          <w:p w:rsidR="002D59C0" w:rsidRDefault="002D59C0" w:rsidP="0068301A"/>
        </w:tc>
        <w:tc>
          <w:tcPr>
            <w:tcW w:w="3979" w:type="dxa"/>
          </w:tcPr>
          <w:tbl>
            <w:tblPr>
              <w:tblStyle w:val="Tabellenraster"/>
              <w:tblW w:w="0" w:type="auto"/>
              <w:tblBorders>
                <w:top w:val="single" w:sz="2" w:space="0" w:color="D9D9D9" w:themeColor="background1" w:themeShade="D9"/>
                <w:left w:val="single" w:sz="2" w:space="0" w:color="D9D9D9" w:themeColor="background1" w:themeShade="D9"/>
                <w:bottom w:val="single" w:sz="2" w:space="0" w:color="D9D9D9" w:themeColor="background1" w:themeShade="D9"/>
                <w:right w:val="single" w:sz="2" w:space="0" w:color="D9D9D9" w:themeColor="background1" w:themeShade="D9"/>
                <w:insideH w:val="single" w:sz="2" w:space="0" w:color="D9D9D9" w:themeColor="background1" w:themeShade="D9"/>
                <w:insideV w:val="single" w:sz="2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1003"/>
              <w:gridCol w:w="2750"/>
            </w:tblGrid>
            <w:tr w:rsidR="00AD4EC5" w:rsidTr="00E23000">
              <w:tc>
                <w:tcPr>
                  <w:tcW w:w="1003" w:type="dxa"/>
                </w:tcPr>
                <w:p w:rsidR="00AD4EC5" w:rsidRDefault="00AD4EC5" w:rsidP="0068301A">
                  <w:r w:rsidRPr="00AD4EC5">
                    <w:t xml:space="preserve">g t/T   </w:t>
                  </w:r>
                </w:p>
              </w:tc>
              <w:tc>
                <w:tcPr>
                  <w:tcW w:w="2750" w:type="dxa"/>
                </w:tcPr>
                <w:p w:rsidR="00AD4EC5" w:rsidRDefault="00AD4EC5" w:rsidP="0068301A">
                  <w:proofErr w:type="spellStart"/>
                  <w:r w:rsidRPr="00AD4EC5">
                    <w:t>Wächselt</w:t>
                  </w:r>
                  <w:proofErr w:type="spellEnd"/>
                  <w:r w:rsidRPr="00AD4EC5">
                    <w:t xml:space="preserve"> Tab vorwärts/rückwärts</w:t>
                  </w:r>
                </w:p>
              </w:tc>
            </w:tr>
          </w:tbl>
          <w:p w:rsidR="002D59C0" w:rsidRDefault="002D59C0" w:rsidP="0068301A"/>
        </w:tc>
      </w:tr>
    </w:tbl>
    <w:p w:rsidR="00BB491A" w:rsidRPr="00B37217" w:rsidRDefault="00BB491A" w:rsidP="0068301A">
      <w:r>
        <w:rPr>
          <w:b/>
          <w:u w:val="single"/>
        </w:rPr>
        <w:br/>
      </w:r>
      <w:bookmarkStart w:id="0" w:name="_GoBack"/>
      <w:r w:rsidR="00BE5710" w:rsidRPr="003D2179">
        <w:rPr>
          <w:sz w:val="24"/>
          <w:szCs w:val="24"/>
          <w:u w:val="single"/>
        </w:rPr>
        <w:t>Suchen/Ersetzen</w:t>
      </w:r>
      <w:r w:rsidRPr="003D2179">
        <w:rPr>
          <w:u w:val="single"/>
        </w:rPr>
        <w:t>__</w:t>
      </w:r>
      <w:r w:rsidR="00BE5710" w:rsidRPr="003D2179">
        <w:rPr>
          <w:u w:val="single"/>
        </w:rPr>
        <w:t>___</w:t>
      </w:r>
      <w:r w:rsidRPr="003D2179">
        <w:rPr>
          <w:u w:val="single"/>
        </w:rPr>
        <w:t>_____________________</w:t>
      </w:r>
      <w:r w:rsidR="004E680A" w:rsidRPr="003D2179">
        <w:rPr>
          <w:u w:val="single"/>
        </w:rPr>
        <w:t>_______________________________</w:t>
      </w:r>
      <w:bookmarkEnd w:id="0"/>
      <w:r w:rsidR="008B5F51">
        <w:rPr>
          <w:u w:val="single"/>
        </w:rPr>
        <w:br/>
      </w:r>
      <w:r w:rsidR="008B5F51" w:rsidRPr="008B5F51">
        <w:rPr>
          <w:i/>
        </w:rPr>
        <w:t>Suchen: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3979"/>
      </w:tblGrid>
      <w:tr w:rsidR="00BB491A" w:rsidTr="001432BA">
        <w:tc>
          <w:tcPr>
            <w:tcW w:w="3978" w:type="dxa"/>
          </w:tcPr>
          <w:tbl>
            <w:tblPr>
              <w:tblStyle w:val="Tabellenraster"/>
              <w:tblW w:w="0" w:type="auto"/>
              <w:tblBorders>
                <w:top w:val="single" w:sz="2" w:space="0" w:color="D9D9D9" w:themeColor="background1" w:themeShade="D9"/>
                <w:left w:val="single" w:sz="2" w:space="0" w:color="D9D9D9" w:themeColor="background1" w:themeShade="D9"/>
                <w:bottom w:val="single" w:sz="2" w:space="0" w:color="D9D9D9" w:themeColor="background1" w:themeShade="D9"/>
                <w:right w:val="single" w:sz="2" w:space="0" w:color="D9D9D9" w:themeColor="background1" w:themeShade="D9"/>
                <w:insideH w:val="single" w:sz="2" w:space="0" w:color="D9D9D9" w:themeColor="background1" w:themeShade="D9"/>
                <w:insideV w:val="single" w:sz="2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1009"/>
              <w:gridCol w:w="2743"/>
            </w:tblGrid>
            <w:tr w:rsidR="00BB491A" w:rsidTr="00966C37">
              <w:tc>
                <w:tcPr>
                  <w:tcW w:w="1009" w:type="dxa"/>
                </w:tcPr>
                <w:p w:rsidR="00BB491A" w:rsidRDefault="00897D12" w:rsidP="0068301A">
                  <w:r>
                    <w:t>/</w:t>
                  </w:r>
                </w:p>
              </w:tc>
              <w:tc>
                <w:tcPr>
                  <w:tcW w:w="2743" w:type="dxa"/>
                </w:tcPr>
                <w:p w:rsidR="00BB491A" w:rsidRDefault="00897D12" w:rsidP="0068301A">
                  <w:r>
                    <w:t xml:space="preserve">Suchen </w:t>
                  </w:r>
                  <w:r w:rsidRPr="00897D12">
                    <w:t xml:space="preserve">während der such </w:t>
                  </w:r>
                  <w:r w:rsidRPr="00897D12">
                    <w:rPr>
                      <w:b/>
                    </w:rPr>
                    <w:t>n</w:t>
                  </w:r>
                  <w:r w:rsidRPr="00897D12">
                    <w:t xml:space="preserve"> zum nächsten Suchergebnis zu springen</w:t>
                  </w:r>
                </w:p>
              </w:tc>
            </w:tr>
            <w:tr w:rsidR="00BB491A" w:rsidTr="00966C37">
              <w:tc>
                <w:tcPr>
                  <w:tcW w:w="1009" w:type="dxa"/>
                </w:tcPr>
                <w:p w:rsidR="00BB491A" w:rsidRPr="00AD4EC5" w:rsidRDefault="002D7C1A" w:rsidP="0068301A">
                  <w:r w:rsidRPr="002D7C1A">
                    <w:t>*/#</w:t>
                  </w:r>
                </w:p>
              </w:tc>
              <w:tc>
                <w:tcPr>
                  <w:tcW w:w="2743" w:type="dxa"/>
                </w:tcPr>
                <w:p w:rsidR="00BB491A" w:rsidRPr="00AD4EC5" w:rsidRDefault="002D7C1A" w:rsidP="0068301A">
                  <w:r w:rsidRPr="002D7C1A">
                    <w:t xml:space="preserve">Sucht nach dem Wort was unter dem </w:t>
                  </w:r>
                  <w:proofErr w:type="spellStart"/>
                  <w:r w:rsidRPr="002D7C1A">
                    <w:t>Courser</w:t>
                  </w:r>
                  <w:proofErr w:type="spellEnd"/>
                  <w:r w:rsidRPr="002D7C1A">
                    <w:t xml:space="preserve"> ist vorwärts/rückwärts</w:t>
                  </w:r>
                </w:p>
              </w:tc>
            </w:tr>
          </w:tbl>
          <w:p w:rsidR="003D706E" w:rsidRDefault="003D706E" w:rsidP="0068301A">
            <w:pPr>
              <w:rPr>
                <w:i/>
              </w:rPr>
            </w:pPr>
          </w:p>
          <w:p w:rsidR="00BE33CA" w:rsidRDefault="00BE33CA" w:rsidP="0068301A">
            <w:pPr>
              <w:rPr>
                <w:i/>
              </w:rPr>
            </w:pPr>
            <w:r w:rsidRPr="008B5F51">
              <w:rPr>
                <w:i/>
              </w:rPr>
              <w:t>Ersetzen:</w:t>
            </w:r>
          </w:p>
          <w:tbl>
            <w:tblPr>
              <w:tblStyle w:val="Tabellenraster"/>
              <w:tblW w:w="0" w:type="auto"/>
              <w:tblBorders>
                <w:top w:val="single" w:sz="2" w:space="0" w:color="D9D9D9" w:themeColor="background1" w:themeShade="D9"/>
                <w:left w:val="single" w:sz="2" w:space="0" w:color="D9D9D9" w:themeColor="background1" w:themeShade="D9"/>
                <w:bottom w:val="single" w:sz="2" w:space="0" w:color="D9D9D9" w:themeColor="background1" w:themeShade="D9"/>
                <w:right w:val="single" w:sz="2" w:space="0" w:color="D9D9D9" w:themeColor="background1" w:themeShade="D9"/>
                <w:insideH w:val="single" w:sz="2" w:space="0" w:color="D9D9D9" w:themeColor="background1" w:themeShade="D9"/>
                <w:insideV w:val="single" w:sz="2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1647"/>
              <w:gridCol w:w="2105"/>
            </w:tblGrid>
            <w:tr w:rsidR="001E5A90" w:rsidTr="009E3BE8">
              <w:tc>
                <w:tcPr>
                  <w:tcW w:w="1647" w:type="dxa"/>
                </w:tcPr>
                <w:p w:rsidR="001E5A90" w:rsidRDefault="001E5A90" w:rsidP="0068301A">
                  <w:r>
                    <w:t>:</w:t>
                  </w:r>
                  <w:r w:rsidRPr="001E5A90">
                    <w:t>s/Hans/Peter/</w:t>
                  </w:r>
                </w:p>
              </w:tc>
              <w:tc>
                <w:tcPr>
                  <w:tcW w:w="2105" w:type="dxa"/>
                </w:tcPr>
                <w:p w:rsidR="001E5A90" w:rsidRDefault="001E5A90" w:rsidP="0068301A">
                  <w:r w:rsidRPr="001E5A90">
                    <w:t>Ersetzt das Wort Hans durch Peter innerhalb der Zeile</w:t>
                  </w:r>
                </w:p>
              </w:tc>
            </w:tr>
          </w:tbl>
          <w:p w:rsidR="00BE33CA" w:rsidRDefault="00BE33CA" w:rsidP="0068301A"/>
          <w:p w:rsidR="00E565EF" w:rsidRPr="00E565EF" w:rsidRDefault="00E565EF" w:rsidP="0068301A">
            <w:pPr>
              <w:rPr>
                <w:i/>
              </w:rPr>
            </w:pPr>
            <w:r w:rsidRPr="00E565EF">
              <w:rPr>
                <w:i/>
              </w:rPr>
              <w:t>S. Hristow 2019</w:t>
            </w:r>
          </w:p>
        </w:tc>
        <w:tc>
          <w:tcPr>
            <w:tcW w:w="3979" w:type="dxa"/>
          </w:tcPr>
          <w:tbl>
            <w:tblPr>
              <w:tblStyle w:val="Tabellenraster"/>
              <w:tblW w:w="0" w:type="auto"/>
              <w:tblBorders>
                <w:top w:val="single" w:sz="2" w:space="0" w:color="D9D9D9" w:themeColor="background1" w:themeShade="D9"/>
                <w:left w:val="single" w:sz="2" w:space="0" w:color="D9D9D9" w:themeColor="background1" w:themeShade="D9"/>
                <w:bottom w:val="single" w:sz="2" w:space="0" w:color="D9D9D9" w:themeColor="background1" w:themeShade="D9"/>
                <w:right w:val="single" w:sz="2" w:space="0" w:color="D9D9D9" w:themeColor="background1" w:themeShade="D9"/>
                <w:insideH w:val="single" w:sz="2" w:space="0" w:color="D9D9D9" w:themeColor="background1" w:themeShade="D9"/>
                <w:insideV w:val="single" w:sz="2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1003"/>
              <w:gridCol w:w="2750"/>
            </w:tblGrid>
            <w:tr w:rsidR="00BB491A" w:rsidTr="000D7FE0">
              <w:tc>
                <w:tcPr>
                  <w:tcW w:w="1003" w:type="dxa"/>
                </w:tcPr>
                <w:p w:rsidR="00BB491A" w:rsidRDefault="00C210E8" w:rsidP="0068301A">
                  <w:r>
                    <w:t>?</w:t>
                  </w:r>
                  <w:r w:rsidR="00BB491A" w:rsidRPr="00AD4EC5">
                    <w:t xml:space="preserve">   </w:t>
                  </w:r>
                </w:p>
              </w:tc>
              <w:tc>
                <w:tcPr>
                  <w:tcW w:w="2750" w:type="dxa"/>
                </w:tcPr>
                <w:p w:rsidR="00BB491A" w:rsidRDefault="00C210E8" w:rsidP="0068301A">
                  <w:r>
                    <w:t>Rückwärtssuche</w:t>
                  </w:r>
                </w:p>
              </w:tc>
            </w:tr>
            <w:tr w:rsidR="002D7C1A" w:rsidTr="000D7FE0">
              <w:tc>
                <w:tcPr>
                  <w:tcW w:w="1003" w:type="dxa"/>
                </w:tcPr>
                <w:p w:rsidR="002D7C1A" w:rsidRDefault="002D7C1A" w:rsidP="0068301A">
                  <w:r w:rsidRPr="002D7C1A">
                    <w:t>/die\c</w:t>
                  </w:r>
                </w:p>
              </w:tc>
              <w:tc>
                <w:tcPr>
                  <w:tcW w:w="2750" w:type="dxa"/>
                </w:tcPr>
                <w:p w:rsidR="002D7C1A" w:rsidRDefault="002D7C1A" w:rsidP="0068301A">
                  <w:r w:rsidRPr="002D7C1A">
                    <w:t xml:space="preserve">\c Sucht die ungeachtet </w:t>
                  </w:r>
                  <w:proofErr w:type="spellStart"/>
                  <w:r w:rsidRPr="002D7C1A">
                    <w:t>Kleim</w:t>
                  </w:r>
                  <w:proofErr w:type="spellEnd"/>
                  <w:r w:rsidRPr="002D7C1A">
                    <w:t>-/Großschreibung</w:t>
                  </w:r>
                </w:p>
              </w:tc>
            </w:tr>
          </w:tbl>
          <w:p w:rsidR="00BB491A" w:rsidRDefault="00BB491A" w:rsidP="0068301A"/>
          <w:p w:rsidR="001E5A90" w:rsidRDefault="001E5A90" w:rsidP="0068301A"/>
          <w:p w:rsidR="001E5A90" w:rsidRDefault="001E5A90" w:rsidP="0068301A"/>
          <w:p w:rsidR="001E5A90" w:rsidRDefault="001E5A90" w:rsidP="0068301A"/>
          <w:p w:rsidR="003D706E" w:rsidRDefault="003D706E" w:rsidP="0068301A"/>
          <w:tbl>
            <w:tblPr>
              <w:tblStyle w:val="Tabellenraster"/>
              <w:tblW w:w="0" w:type="auto"/>
              <w:tblBorders>
                <w:top w:val="single" w:sz="2" w:space="0" w:color="D9D9D9" w:themeColor="background1" w:themeShade="D9"/>
                <w:left w:val="single" w:sz="2" w:space="0" w:color="D9D9D9" w:themeColor="background1" w:themeShade="D9"/>
                <w:bottom w:val="single" w:sz="2" w:space="0" w:color="D9D9D9" w:themeColor="background1" w:themeShade="D9"/>
                <w:right w:val="single" w:sz="2" w:space="0" w:color="D9D9D9" w:themeColor="background1" w:themeShade="D9"/>
                <w:insideH w:val="single" w:sz="2" w:space="0" w:color="D9D9D9" w:themeColor="background1" w:themeShade="D9"/>
                <w:insideV w:val="single" w:sz="2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1812"/>
              <w:gridCol w:w="1941"/>
            </w:tblGrid>
            <w:tr w:rsidR="001E5A90" w:rsidTr="002B3F49">
              <w:tc>
                <w:tcPr>
                  <w:tcW w:w="1812" w:type="dxa"/>
                </w:tcPr>
                <w:p w:rsidR="001E5A90" w:rsidRDefault="001E5A90" w:rsidP="0068301A">
                  <w:r w:rsidRPr="001E5A90">
                    <w:t>:s/Hans/Peter/g</w:t>
                  </w:r>
                </w:p>
              </w:tc>
              <w:tc>
                <w:tcPr>
                  <w:tcW w:w="1941" w:type="dxa"/>
                </w:tcPr>
                <w:p w:rsidR="001E5A90" w:rsidRDefault="001E5A90" w:rsidP="0068301A">
                  <w:r w:rsidRPr="001E5A90">
                    <w:t xml:space="preserve">Ersetzt alle Hans in der </w:t>
                  </w:r>
                  <w:proofErr w:type="spellStart"/>
                  <w:r w:rsidRPr="001E5A90">
                    <w:t>zeile</w:t>
                  </w:r>
                  <w:proofErr w:type="spellEnd"/>
                </w:p>
              </w:tc>
            </w:tr>
          </w:tbl>
          <w:p w:rsidR="003D706E" w:rsidRDefault="003D706E" w:rsidP="0068301A"/>
        </w:tc>
      </w:tr>
      <w:tr w:rsidR="003D706E" w:rsidTr="002B3F49">
        <w:tc>
          <w:tcPr>
            <w:tcW w:w="3978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6"/>
              <w:gridCol w:w="1876"/>
            </w:tblGrid>
            <w:tr w:rsidR="003B206D" w:rsidTr="001432BA">
              <w:tc>
                <w:tcPr>
                  <w:tcW w:w="1876" w:type="dxa"/>
                </w:tcPr>
                <w:p w:rsidR="003B206D" w:rsidRDefault="003B206D" w:rsidP="0068301A">
                  <w:r w:rsidRPr="003B206D">
                    <w:t>%:4s/Hans/Peter/</w:t>
                  </w:r>
                </w:p>
              </w:tc>
              <w:tc>
                <w:tcPr>
                  <w:tcW w:w="1876" w:type="dxa"/>
                </w:tcPr>
                <w:p w:rsidR="003B206D" w:rsidRDefault="003B206D" w:rsidP="0068301A"/>
              </w:tc>
            </w:tr>
          </w:tbl>
          <w:p w:rsidR="003D706E" w:rsidRDefault="003D706E" w:rsidP="0068301A"/>
        </w:tc>
        <w:tc>
          <w:tcPr>
            <w:tcW w:w="3979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</w:tcPr>
          <w:p w:rsidR="003D706E" w:rsidRDefault="003B206D" w:rsidP="0068301A">
            <w:r w:rsidRPr="003B206D">
              <w:t>Man kann die ersetzen Befehle mit dem Visual Mode v/v kombinieren um sie nur im markierten Bereich an zu wenden</w:t>
            </w:r>
          </w:p>
        </w:tc>
      </w:tr>
      <w:tr w:rsidR="003D706E" w:rsidTr="002B3F49">
        <w:tc>
          <w:tcPr>
            <w:tcW w:w="3978" w:type="dxa"/>
            <w:tcBorders>
              <w:top w:val="single" w:sz="2" w:space="0" w:color="D9D9D9" w:themeColor="background1" w:themeShade="D9"/>
            </w:tcBorders>
          </w:tcPr>
          <w:p w:rsidR="003D706E" w:rsidRDefault="003D706E" w:rsidP="0068301A"/>
        </w:tc>
        <w:tc>
          <w:tcPr>
            <w:tcW w:w="3979" w:type="dxa"/>
            <w:tcBorders>
              <w:top w:val="single" w:sz="2" w:space="0" w:color="D9D9D9" w:themeColor="background1" w:themeShade="D9"/>
            </w:tcBorders>
          </w:tcPr>
          <w:p w:rsidR="003D706E" w:rsidRDefault="003D706E" w:rsidP="0068301A"/>
        </w:tc>
      </w:tr>
    </w:tbl>
    <w:p w:rsidR="00952028" w:rsidRDefault="00952028" w:rsidP="0068301A">
      <w:pPr>
        <w:rPr>
          <w:i/>
        </w:rPr>
      </w:pPr>
    </w:p>
    <w:p w:rsidR="00374538" w:rsidRPr="003D2179" w:rsidRDefault="00952028" w:rsidP="0068301A">
      <w:r w:rsidRPr="003D2179">
        <w:rPr>
          <w:sz w:val="24"/>
          <w:szCs w:val="24"/>
          <w:u w:val="single"/>
        </w:rPr>
        <w:t>Speichern</w:t>
      </w:r>
      <w:r w:rsidRPr="003D2179">
        <w:rPr>
          <w:u w:val="single"/>
        </w:rPr>
        <w:t>________________________________</w:t>
      </w:r>
      <w:r w:rsidR="00651A94" w:rsidRPr="003D2179">
        <w:rPr>
          <w:u w:val="single"/>
        </w:rPr>
        <w:t>_______________________________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3979"/>
      </w:tblGrid>
      <w:tr w:rsidR="00374538" w:rsidTr="00166DAA">
        <w:tc>
          <w:tcPr>
            <w:tcW w:w="3978" w:type="dxa"/>
          </w:tcPr>
          <w:tbl>
            <w:tblPr>
              <w:tblStyle w:val="Tabellenraster"/>
              <w:tblW w:w="0" w:type="auto"/>
              <w:tblBorders>
                <w:top w:val="single" w:sz="2" w:space="0" w:color="D9D9D9" w:themeColor="background1" w:themeShade="D9"/>
                <w:left w:val="single" w:sz="2" w:space="0" w:color="D9D9D9" w:themeColor="background1" w:themeShade="D9"/>
                <w:bottom w:val="single" w:sz="2" w:space="0" w:color="D9D9D9" w:themeColor="background1" w:themeShade="D9"/>
                <w:right w:val="single" w:sz="2" w:space="0" w:color="D9D9D9" w:themeColor="background1" w:themeShade="D9"/>
                <w:insideH w:val="single" w:sz="2" w:space="0" w:color="D9D9D9" w:themeColor="background1" w:themeShade="D9"/>
                <w:insideV w:val="single" w:sz="2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584"/>
              <w:gridCol w:w="3168"/>
            </w:tblGrid>
            <w:tr w:rsidR="00100FE0" w:rsidTr="002B3F49">
              <w:tc>
                <w:tcPr>
                  <w:tcW w:w="584" w:type="dxa"/>
                </w:tcPr>
                <w:p w:rsidR="00100FE0" w:rsidRDefault="00C434D1" w:rsidP="0068301A">
                  <w:r w:rsidRPr="00C434D1">
                    <w:t>ZZ</w:t>
                  </w:r>
                </w:p>
              </w:tc>
              <w:tc>
                <w:tcPr>
                  <w:tcW w:w="3168" w:type="dxa"/>
                </w:tcPr>
                <w:p w:rsidR="00100FE0" w:rsidRDefault="00C434D1" w:rsidP="0068301A">
                  <w:r w:rsidRPr="00C434D1">
                    <w:t>Speichern falls Änderungen erfolgt sind</w:t>
                  </w:r>
                </w:p>
              </w:tc>
            </w:tr>
          </w:tbl>
          <w:p w:rsidR="00374538" w:rsidRPr="00C31E13" w:rsidRDefault="00374538" w:rsidP="0068301A"/>
        </w:tc>
        <w:tc>
          <w:tcPr>
            <w:tcW w:w="3979" w:type="dxa"/>
          </w:tcPr>
          <w:tbl>
            <w:tblPr>
              <w:tblStyle w:val="Tabellenraster"/>
              <w:tblW w:w="0" w:type="auto"/>
              <w:tblBorders>
                <w:top w:val="single" w:sz="2" w:space="0" w:color="D9D9D9" w:themeColor="background1" w:themeShade="D9"/>
                <w:left w:val="single" w:sz="2" w:space="0" w:color="D9D9D9" w:themeColor="background1" w:themeShade="D9"/>
                <w:bottom w:val="single" w:sz="2" w:space="0" w:color="D9D9D9" w:themeColor="background1" w:themeShade="D9"/>
                <w:right w:val="single" w:sz="2" w:space="0" w:color="D9D9D9" w:themeColor="background1" w:themeShade="D9"/>
                <w:insideH w:val="single" w:sz="2" w:space="0" w:color="D9D9D9" w:themeColor="background1" w:themeShade="D9"/>
                <w:insideV w:val="single" w:sz="2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1429"/>
              <w:gridCol w:w="2324"/>
            </w:tblGrid>
            <w:tr w:rsidR="00100FE0" w:rsidTr="002B3F49">
              <w:tc>
                <w:tcPr>
                  <w:tcW w:w="1429" w:type="dxa"/>
                </w:tcPr>
                <w:p w:rsidR="00100FE0" w:rsidRPr="00100FE0" w:rsidRDefault="00C434D1" w:rsidP="0068301A">
                  <w:r w:rsidRPr="00C434D1">
                    <w:t xml:space="preserve">:sav </w:t>
                  </w:r>
                  <w:proofErr w:type="spellStart"/>
                  <w:r w:rsidRPr="00C434D1">
                    <w:t>filename</w:t>
                  </w:r>
                  <w:proofErr w:type="spellEnd"/>
                </w:p>
              </w:tc>
              <w:tc>
                <w:tcPr>
                  <w:tcW w:w="2324" w:type="dxa"/>
                </w:tcPr>
                <w:p w:rsidR="00100FE0" w:rsidRPr="00C434D1" w:rsidRDefault="00C434D1" w:rsidP="0068301A">
                  <w:r w:rsidRPr="00C434D1">
                    <w:t xml:space="preserve">Speichert eine </w:t>
                  </w:r>
                  <w:proofErr w:type="spellStart"/>
                  <w:r w:rsidRPr="00C434D1">
                    <w:t>kopie</w:t>
                  </w:r>
                  <w:proofErr w:type="spellEnd"/>
                  <w:r w:rsidRPr="00C434D1">
                    <w:t xml:space="preserve"> der geöffneten Datei unter anderem Namen</w:t>
                  </w:r>
                </w:p>
              </w:tc>
            </w:tr>
          </w:tbl>
          <w:p w:rsidR="00374538" w:rsidRDefault="00374538" w:rsidP="0068301A">
            <w:pPr>
              <w:rPr>
                <w:i/>
              </w:rPr>
            </w:pPr>
          </w:p>
        </w:tc>
      </w:tr>
    </w:tbl>
    <w:p w:rsidR="008B53E4" w:rsidRPr="003D2179" w:rsidRDefault="008B53E4" w:rsidP="0068301A">
      <w:r>
        <w:rPr>
          <w:b/>
          <w:u w:val="single"/>
        </w:rPr>
        <w:br/>
      </w:r>
      <w:r w:rsidRPr="003D2179">
        <w:rPr>
          <w:sz w:val="24"/>
          <w:szCs w:val="24"/>
          <w:u w:val="single"/>
        </w:rPr>
        <w:t>Makros</w:t>
      </w:r>
      <w:r w:rsidRPr="003D2179">
        <w:rPr>
          <w:u w:val="single"/>
        </w:rPr>
        <w:t>__________________________________</w:t>
      </w:r>
      <w:r w:rsidR="00A17101" w:rsidRPr="003D2179">
        <w:rPr>
          <w:u w:val="single"/>
        </w:rPr>
        <w:t>_______________________________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78"/>
        <w:gridCol w:w="3979"/>
      </w:tblGrid>
      <w:tr w:rsidR="008B53E4" w:rsidTr="000B2135">
        <w:tc>
          <w:tcPr>
            <w:tcW w:w="397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lenraster"/>
              <w:tblW w:w="0" w:type="auto"/>
              <w:tblBorders>
                <w:top w:val="single" w:sz="2" w:space="0" w:color="D9D9D9" w:themeColor="background1" w:themeShade="D9"/>
                <w:left w:val="single" w:sz="2" w:space="0" w:color="D9D9D9" w:themeColor="background1" w:themeShade="D9"/>
                <w:bottom w:val="single" w:sz="2" w:space="0" w:color="D9D9D9" w:themeColor="background1" w:themeShade="D9"/>
                <w:right w:val="single" w:sz="2" w:space="0" w:color="D9D9D9" w:themeColor="background1" w:themeShade="D9"/>
                <w:insideH w:val="single" w:sz="2" w:space="0" w:color="D9D9D9" w:themeColor="background1" w:themeShade="D9"/>
                <w:insideV w:val="single" w:sz="2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584"/>
              <w:gridCol w:w="3168"/>
            </w:tblGrid>
            <w:tr w:rsidR="008B53E4" w:rsidTr="002B3F49">
              <w:tc>
                <w:tcPr>
                  <w:tcW w:w="584" w:type="dxa"/>
                </w:tcPr>
                <w:p w:rsidR="008B53E4" w:rsidRDefault="009C3A59" w:rsidP="0068301A">
                  <w:proofErr w:type="spellStart"/>
                  <w:r>
                    <w:t>qt</w:t>
                  </w:r>
                  <w:proofErr w:type="spellEnd"/>
                </w:p>
              </w:tc>
              <w:tc>
                <w:tcPr>
                  <w:tcW w:w="3168" w:type="dxa"/>
                </w:tcPr>
                <w:p w:rsidR="008B53E4" w:rsidRDefault="009C3A59" w:rsidP="0068301A">
                  <w:r w:rsidRPr="009C3A59">
                    <w:t xml:space="preserve">Makro aufnehmen und mit q beenden t steht für ein </w:t>
                  </w:r>
                  <w:proofErr w:type="spellStart"/>
                  <w:r w:rsidRPr="009C3A59">
                    <w:t>bilibiges</w:t>
                  </w:r>
                  <w:proofErr w:type="spellEnd"/>
                  <w:r w:rsidRPr="009C3A59">
                    <w:t xml:space="preserve"> Zeichen</w:t>
                  </w:r>
                </w:p>
              </w:tc>
            </w:tr>
          </w:tbl>
          <w:p w:rsidR="008B53E4" w:rsidRPr="00C31E13" w:rsidRDefault="008B53E4" w:rsidP="0068301A"/>
        </w:tc>
        <w:tc>
          <w:tcPr>
            <w:tcW w:w="3979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lenraster"/>
              <w:tblW w:w="0" w:type="auto"/>
              <w:tblBorders>
                <w:top w:val="single" w:sz="2" w:space="0" w:color="D9D9D9" w:themeColor="background1" w:themeShade="D9"/>
                <w:left w:val="single" w:sz="2" w:space="0" w:color="D9D9D9" w:themeColor="background1" w:themeShade="D9"/>
                <w:bottom w:val="single" w:sz="2" w:space="0" w:color="D9D9D9" w:themeColor="background1" w:themeShade="D9"/>
                <w:right w:val="single" w:sz="2" w:space="0" w:color="D9D9D9" w:themeColor="background1" w:themeShade="D9"/>
                <w:insideH w:val="single" w:sz="2" w:space="0" w:color="D9D9D9" w:themeColor="background1" w:themeShade="D9"/>
                <w:insideV w:val="single" w:sz="2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578"/>
              <w:gridCol w:w="3175"/>
            </w:tblGrid>
            <w:tr w:rsidR="008B53E4" w:rsidTr="002B3F49">
              <w:tc>
                <w:tcPr>
                  <w:tcW w:w="578" w:type="dxa"/>
                </w:tcPr>
                <w:p w:rsidR="008B53E4" w:rsidRPr="00100FE0" w:rsidRDefault="00820521" w:rsidP="0068301A">
                  <w:r w:rsidRPr="00820521">
                    <w:t>@ t</w:t>
                  </w:r>
                </w:p>
              </w:tc>
              <w:tc>
                <w:tcPr>
                  <w:tcW w:w="3175" w:type="dxa"/>
                </w:tcPr>
                <w:p w:rsidR="008B53E4" w:rsidRPr="00C434D1" w:rsidRDefault="00820521" w:rsidP="0068301A">
                  <w:r w:rsidRPr="00820521">
                    <w:t>Makro t abspielen</w:t>
                  </w:r>
                </w:p>
              </w:tc>
            </w:tr>
          </w:tbl>
          <w:p w:rsidR="008B53E4" w:rsidRDefault="008B53E4" w:rsidP="0068301A">
            <w:pPr>
              <w:rPr>
                <w:i/>
              </w:rPr>
            </w:pPr>
          </w:p>
        </w:tc>
      </w:tr>
    </w:tbl>
    <w:p w:rsidR="001230EA" w:rsidRPr="003D2179" w:rsidRDefault="001230EA" w:rsidP="0068301A">
      <w:r>
        <w:rPr>
          <w:b/>
          <w:u w:val="single"/>
        </w:rPr>
        <w:br/>
      </w:r>
      <w:r w:rsidRPr="003D2179">
        <w:rPr>
          <w:sz w:val="24"/>
          <w:szCs w:val="24"/>
          <w:u w:val="single"/>
        </w:rPr>
        <w:t>Register</w:t>
      </w:r>
      <w:r w:rsidRPr="003D2179">
        <w:rPr>
          <w:u w:val="single"/>
        </w:rPr>
        <w:t>_________________________________________________________________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78"/>
        <w:gridCol w:w="3979"/>
      </w:tblGrid>
      <w:tr w:rsidR="001230EA" w:rsidTr="000B2135">
        <w:tc>
          <w:tcPr>
            <w:tcW w:w="397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lenraster"/>
              <w:tblW w:w="0" w:type="auto"/>
              <w:tblBorders>
                <w:top w:val="single" w:sz="2" w:space="0" w:color="D9D9D9" w:themeColor="background1" w:themeShade="D9"/>
                <w:left w:val="single" w:sz="2" w:space="0" w:color="D9D9D9" w:themeColor="background1" w:themeShade="D9"/>
                <w:bottom w:val="single" w:sz="2" w:space="0" w:color="D9D9D9" w:themeColor="background1" w:themeShade="D9"/>
                <w:right w:val="single" w:sz="2" w:space="0" w:color="D9D9D9" w:themeColor="background1" w:themeShade="D9"/>
                <w:insideH w:val="single" w:sz="2" w:space="0" w:color="D9D9D9" w:themeColor="background1" w:themeShade="D9"/>
                <w:insideV w:val="single" w:sz="2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726"/>
              <w:gridCol w:w="3026"/>
            </w:tblGrid>
            <w:tr w:rsidR="001230EA" w:rsidTr="002B3F49">
              <w:tc>
                <w:tcPr>
                  <w:tcW w:w="726" w:type="dxa"/>
                </w:tcPr>
                <w:p w:rsidR="001230EA" w:rsidRDefault="001230EA" w:rsidP="0068301A">
                  <w:r>
                    <w:t>y</w:t>
                  </w:r>
                </w:p>
              </w:tc>
              <w:tc>
                <w:tcPr>
                  <w:tcW w:w="3026" w:type="dxa"/>
                </w:tcPr>
                <w:p w:rsidR="001230EA" w:rsidRDefault="001230EA" w:rsidP="0068301A">
                  <w:r>
                    <w:t>Kopieren</w:t>
                  </w:r>
                </w:p>
              </w:tc>
            </w:tr>
            <w:tr w:rsidR="001230EA" w:rsidTr="002B3F49">
              <w:tc>
                <w:tcPr>
                  <w:tcW w:w="726" w:type="dxa"/>
                </w:tcPr>
                <w:p w:rsidR="001230EA" w:rsidRDefault="001230EA" w:rsidP="0068301A">
                  <w:r w:rsidRPr="001230EA">
                    <w:t xml:space="preserve">"a </w:t>
                  </w:r>
                  <w:proofErr w:type="spellStart"/>
                  <w:r w:rsidRPr="001230EA">
                    <w:t>yy</w:t>
                  </w:r>
                  <w:proofErr w:type="spellEnd"/>
                </w:p>
              </w:tc>
              <w:tc>
                <w:tcPr>
                  <w:tcW w:w="3026" w:type="dxa"/>
                </w:tcPr>
                <w:p w:rsidR="001230EA" w:rsidRDefault="001230EA" w:rsidP="0068301A">
                  <w:r w:rsidRPr="001230EA">
                    <w:t xml:space="preserve">Die Zeile in </w:t>
                  </w:r>
                  <w:proofErr w:type="spellStart"/>
                  <w:r w:rsidRPr="001230EA">
                    <w:t>Regiser</w:t>
                  </w:r>
                  <w:proofErr w:type="spellEnd"/>
                  <w:r w:rsidRPr="001230EA">
                    <w:t xml:space="preserve"> a kopieren</w:t>
                  </w:r>
                </w:p>
              </w:tc>
            </w:tr>
          </w:tbl>
          <w:p w:rsidR="001230EA" w:rsidRPr="00C31E13" w:rsidRDefault="001230EA" w:rsidP="0068301A"/>
        </w:tc>
        <w:tc>
          <w:tcPr>
            <w:tcW w:w="3979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lenraster"/>
              <w:tblW w:w="0" w:type="auto"/>
              <w:tblBorders>
                <w:top w:val="single" w:sz="2" w:space="0" w:color="D9D9D9" w:themeColor="background1" w:themeShade="D9"/>
                <w:left w:val="single" w:sz="2" w:space="0" w:color="D9D9D9" w:themeColor="background1" w:themeShade="D9"/>
                <w:bottom w:val="single" w:sz="2" w:space="0" w:color="D9D9D9" w:themeColor="background1" w:themeShade="D9"/>
                <w:right w:val="single" w:sz="2" w:space="0" w:color="D9D9D9" w:themeColor="background1" w:themeShade="D9"/>
                <w:insideH w:val="single" w:sz="2" w:space="0" w:color="D9D9D9" w:themeColor="background1" w:themeShade="D9"/>
                <w:insideV w:val="single" w:sz="2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578"/>
              <w:gridCol w:w="3175"/>
            </w:tblGrid>
            <w:tr w:rsidR="001230EA" w:rsidTr="002B3F49">
              <w:tc>
                <w:tcPr>
                  <w:tcW w:w="578" w:type="dxa"/>
                </w:tcPr>
                <w:p w:rsidR="001230EA" w:rsidRPr="00100FE0" w:rsidRDefault="001230EA" w:rsidP="0068301A">
                  <w:proofErr w:type="spellStart"/>
                  <w:r>
                    <w:t>yy</w:t>
                  </w:r>
                  <w:proofErr w:type="spellEnd"/>
                </w:p>
              </w:tc>
              <w:tc>
                <w:tcPr>
                  <w:tcW w:w="3175" w:type="dxa"/>
                </w:tcPr>
                <w:p w:rsidR="001230EA" w:rsidRPr="00C434D1" w:rsidRDefault="001230EA" w:rsidP="0068301A">
                  <w:r w:rsidRPr="001230EA">
                    <w:t>Ganze Zeile kopieren</w:t>
                  </w:r>
                </w:p>
              </w:tc>
            </w:tr>
            <w:tr w:rsidR="001230EA" w:rsidTr="002B3F49">
              <w:tc>
                <w:tcPr>
                  <w:tcW w:w="578" w:type="dxa"/>
                </w:tcPr>
                <w:p w:rsidR="001230EA" w:rsidRDefault="001230EA" w:rsidP="0068301A">
                  <w:r>
                    <w:t>p</w:t>
                  </w:r>
                </w:p>
              </w:tc>
              <w:tc>
                <w:tcPr>
                  <w:tcW w:w="3175" w:type="dxa"/>
                </w:tcPr>
                <w:p w:rsidR="001230EA" w:rsidRPr="001230EA" w:rsidRDefault="001230EA" w:rsidP="0068301A">
                  <w:r>
                    <w:t>Einfügen</w:t>
                  </w:r>
                </w:p>
              </w:tc>
            </w:tr>
            <w:tr w:rsidR="001230EA" w:rsidTr="002B3F49">
              <w:tc>
                <w:tcPr>
                  <w:tcW w:w="578" w:type="dxa"/>
                </w:tcPr>
                <w:p w:rsidR="001230EA" w:rsidRDefault="001230EA" w:rsidP="0068301A">
                  <w:r w:rsidRPr="001230EA">
                    <w:t>"a p</w:t>
                  </w:r>
                </w:p>
              </w:tc>
              <w:tc>
                <w:tcPr>
                  <w:tcW w:w="3175" w:type="dxa"/>
                </w:tcPr>
                <w:p w:rsidR="001230EA" w:rsidRDefault="001230EA" w:rsidP="0068301A">
                  <w:r w:rsidRPr="001230EA">
                    <w:t>Aus Register a einfügen</w:t>
                  </w:r>
                </w:p>
              </w:tc>
            </w:tr>
          </w:tbl>
          <w:p w:rsidR="001230EA" w:rsidRDefault="001230EA" w:rsidP="0068301A">
            <w:pPr>
              <w:rPr>
                <w:i/>
              </w:rPr>
            </w:pPr>
          </w:p>
        </w:tc>
      </w:tr>
    </w:tbl>
    <w:p w:rsidR="001230EA" w:rsidRPr="00B37217" w:rsidRDefault="001230EA" w:rsidP="0068301A">
      <w:pPr>
        <w:jc w:val="both"/>
      </w:pPr>
    </w:p>
    <w:sectPr w:rsidR="001230EA" w:rsidRPr="00B37217" w:rsidSect="009D070B">
      <w:type w:val="continuous"/>
      <w:pgSz w:w="16838" w:h="11906" w:orient="landscape" w:code="9"/>
      <w:pgMar w:top="851" w:right="397" w:bottom="851" w:left="397" w:header="709" w:footer="709" w:gutter="0"/>
      <w:cols w:num="2" w:space="11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164"/>
    <w:rsid w:val="0002112A"/>
    <w:rsid w:val="00087AD5"/>
    <w:rsid w:val="000A0A5E"/>
    <w:rsid w:val="000A20D8"/>
    <w:rsid w:val="000A7AE4"/>
    <w:rsid w:val="000B2135"/>
    <w:rsid w:val="000B2FCB"/>
    <w:rsid w:val="000C1584"/>
    <w:rsid w:val="000D72D7"/>
    <w:rsid w:val="000D7FE0"/>
    <w:rsid w:val="000F4147"/>
    <w:rsid w:val="00100FE0"/>
    <w:rsid w:val="00102756"/>
    <w:rsid w:val="00111AFB"/>
    <w:rsid w:val="0011768C"/>
    <w:rsid w:val="001230EA"/>
    <w:rsid w:val="001432BA"/>
    <w:rsid w:val="00166DAA"/>
    <w:rsid w:val="001833AB"/>
    <w:rsid w:val="001C13F7"/>
    <w:rsid w:val="001C6C81"/>
    <w:rsid w:val="001E32B9"/>
    <w:rsid w:val="001E5A90"/>
    <w:rsid w:val="001E606F"/>
    <w:rsid w:val="001E6BB7"/>
    <w:rsid w:val="002310BC"/>
    <w:rsid w:val="00273859"/>
    <w:rsid w:val="00286379"/>
    <w:rsid w:val="0029793C"/>
    <w:rsid w:val="002A309D"/>
    <w:rsid w:val="002B20D2"/>
    <w:rsid w:val="002B3F49"/>
    <w:rsid w:val="002D32EB"/>
    <w:rsid w:val="002D59C0"/>
    <w:rsid w:val="002D76B3"/>
    <w:rsid w:val="002D7C1A"/>
    <w:rsid w:val="002F1408"/>
    <w:rsid w:val="003058BD"/>
    <w:rsid w:val="00327106"/>
    <w:rsid w:val="003624BE"/>
    <w:rsid w:val="00370155"/>
    <w:rsid w:val="00374538"/>
    <w:rsid w:val="003746A2"/>
    <w:rsid w:val="00397165"/>
    <w:rsid w:val="003A4AF3"/>
    <w:rsid w:val="003B0D17"/>
    <w:rsid w:val="003B206D"/>
    <w:rsid w:val="003C6112"/>
    <w:rsid w:val="003D0F3E"/>
    <w:rsid w:val="003D2179"/>
    <w:rsid w:val="003D706E"/>
    <w:rsid w:val="003F2C4D"/>
    <w:rsid w:val="00420912"/>
    <w:rsid w:val="00421B5D"/>
    <w:rsid w:val="004254BD"/>
    <w:rsid w:val="00425E56"/>
    <w:rsid w:val="004407A8"/>
    <w:rsid w:val="004410D1"/>
    <w:rsid w:val="00441A8D"/>
    <w:rsid w:val="00442478"/>
    <w:rsid w:val="004544D4"/>
    <w:rsid w:val="00465507"/>
    <w:rsid w:val="004661E2"/>
    <w:rsid w:val="00477A98"/>
    <w:rsid w:val="0049165F"/>
    <w:rsid w:val="004921F9"/>
    <w:rsid w:val="004A3456"/>
    <w:rsid w:val="004A6E7D"/>
    <w:rsid w:val="004C56E5"/>
    <w:rsid w:val="004E680A"/>
    <w:rsid w:val="005218CE"/>
    <w:rsid w:val="005244E2"/>
    <w:rsid w:val="005A4424"/>
    <w:rsid w:val="005A5571"/>
    <w:rsid w:val="005A60F4"/>
    <w:rsid w:val="005B2D8D"/>
    <w:rsid w:val="005B5F03"/>
    <w:rsid w:val="005E0D5A"/>
    <w:rsid w:val="00616601"/>
    <w:rsid w:val="00620289"/>
    <w:rsid w:val="00626EE2"/>
    <w:rsid w:val="00627BCC"/>
    <w:rsid w:val="0063049E"/>
    <w:rsid w:val="00644A6B"/>
    <w:rsid w:val="00651A94"/>
    <w:rsid w:val="006808CA"/>
    <w:rsid w:val="00682547"/>
    <w:rsid w:val="0068301A"/>
    <w:rsid w:val="006830DF"/>
    <w:rsid w:val="00685F9D"/>
    <w:rsid w:val="006D3EE0"/>
    <w:rsid w:val="00702F3A"/>
    <w:rsid w:val="00751A4C"/>
    <w:rsid w:val="00755EFE"/>
    <w:rsid w:val="007A1BC3"/>
    <w:rsid w:val="007C117C"/>
    <w:rsid w:val="007C4E17"/>
    <w:rsid w:val="007E35B2"/>
    <w:rsid w:val="007F2713"/>
    <w:rsid w:val="00820521"/>
    <w:rsid w:val="0089659F"/>
    <w:rsid w:val="00897D12"/>
    <w:rsid w:val="008B23D4"/>
    <w:rsid w:val="008B53E4"/>
    <w:rsid w:val="008B5F51"/>
    <w:rsid w:val="008D1302"/>
    <w:rsid w:val="008E258C"/>
    <w:rsid w:val="008E2955"/>
    <w:rsid w:val="008F1AFD"/>
    <w:rsid w:val="008F24B2"/>
    <w:rsid w:val="00904B97"/>
    <w:rsid w:val="00952028"/>
    <w:rsid w:val="00963695"/>
    <w:rsid w:val="00966C37"/>
    <w:rsid w:val="00971477"/>
    <w:rsid w:val="009817A9"/>
    <w:rsid w:val="009C3A59"/>
    <w:rsid w:val="009C3F7C"/>
    <w:rsid w:val="009D070B"/>
    <w:rsid w:val="009D40C3"/>
    <w:rsid w:val="009E3BE8"/>
    <w:rsid w:val="00A17101"/>
    <w:rsid w:val="00A5687E"/>
    <w:rsid w:val="00A62420"/>
    <w:rsid w:val="00A626BD"/>
    <w:rsid w:val="00A82566"/>
    <w:rsid w:val="00AD4EC5"/>
    <w:rsid w:val="00AE0BF3"/>
    <w:rsid w:val="00AE1164"/>
    <w:rsid w:val="00AF4B32"/>
    <w:rsid w:val="00B37217"/>
    <w:rsid w:val="00B753BE"/>
    <w:rsid w:val="00B934B2"/>
    <w:rsid w:val="00BA7688"/>
    <w:rsid w:val="00BB491A"/>
    <w:rsid w:val="00BC18B2"/>
    <w:rsid w:val="00BE33CA"/>
    <w:rsid w:val="00BE5710"/>
    <w:rsid w:val="00C210E8"/>
    <w:rsid w:val="00C31E13"/>
    <w:rsid w:val="00C43284"/>
    <w:rsid w:val="00C434D1"/>
    <w:rsid w:val="00C744FF"/>
    <w:rsid w:val="00CF79B5"/>
    <w:rsid w:val="00D12405"/>
    <w:rsid w:val="00D27969"/>
    <w:rsid w:val="00D718CE"/>
    <w:rsid w:val="00D75890"/>
    <w:rsid w:val="00DB0328"/>
    <w:rsid w:val="00DB49D9"/>
    <w:rsid w:val="00DF6968"/>
    <w:rsid w:val="00E14102"/>
    <w:rsid w:val="00E172BB"/>
    <w:rsid w:val="00E23000"/>
    <w:rsid w:val="00E36420"/>
    <w:rsid w:val="00E565EF"/>
    <w:rsid w:val="00EA4C48"/>
    <w:rsid w:val="00EC6C62"/>
    <w:rsid w:val="00F009C6"/>
    <w:rsid w:val="00F200C7"/>
    <w:rsid w:val="00F21763"/>
    <w:rsid w:val="00F32047"/>
    <w:rsid w:val="00F537F6"/>
    <w:rsid w:val="00F546A0"/>
    <w:rsid w:val="00F6569E"/>
    <w:rsid w:val="00F86878"/>
    <w:rsid w:val="00FB3FA6"/>
    <w:rsid w:val="00FC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478B0"/>
  <w15:chartTrackingRefBased/>
  <w15:docId w15:val="{FDAD5FFF-57E6-41EC-8B60-85BF01783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3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C13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C13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741D5-6322-4BFD-B056-33A3BFBB9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E9A4C2D2</Template>
  <TotalTime>0</TotalTime>
  <Pages>2</Pages>
  <Words>664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Robert Hristow</dc:creator>
  <cp:keywords/>
  <dc:description/>
  <cp:lastModifiedBy>Sami Robert Hristow</cp:lastModifiedBy>
  <cp:revision>165</cp:revision>
  <cp:lastPrinted>2019-07-12T06:36:00Z</cp:lastPrinted>
  <dcterms:created xsi:type="dcterms:W3CDTF">2019-07-10T09:28:00Z</dcterms:created>
  <dcterms:modified xsi:type="dcterms:W3CDTF">2019-07-12T06:38:00Z</dcterms:modified>
</cp:coreProperties>
</file>